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45" w:rsidRPr="00EB7B86" w:rsidRDefault="00BF7745" w:rsidP="003F1456"/>
    <w:p w:rsidR="00BF7745" w:rsidRPr="00EB7B86" w:rsidRDefault="00BF7745" w:rsidP="00007974">
      <w:pPr>
        <w:spacing w:after="120"/>
        <w:jc w:val="center"/>
        <w:rPr>
          <w:b/>
          <w:bCs/>
          <w:noProof/>
          <w:sz w:val="24"/>
        </w:rPr>
      </w:pPr>
      <w:r w:rsidRPr="00EB7B86">
        <w:rPr>
          <w:b/>
          <w:bCs/>
          <w:noProof/>
          <w:sz w:val="24"/>
        </w:rPr>
        <w:t xml:space="preserve">ЛАБОРАТОРНАЯ РАБОТА № </w:t>
      </w:r>
      <w:r w:rsidR="00EB7B86" w:rsidRPr="00EB7B86">
        <w:rPr>
          <w:b/>
          <w:bCs/>
          <w:noProof/>
          <w:sz w:val="24"/>
        </w:rPr>
        <w:t>1</w:t>
      </w:r>
    </w:p>
    <w:p w:rsidR="00BF7745" w:rsidRPr="00EB7B86" w:rsidRDefault="00BF7745" w:rsidP="000866D9">
      <w:pPr>
        <w:spacing w:after="120"/>
        <w:jc w:val="center"/>
        <w:rPr>
          <w:noProof/>
          <w:szCs w:val="24"/>
        </w:rPr>
      </w:pPr>
    </w:p>
    <w:p w:rsidR="00BF7745" w:rsidRPr="00EB7B86" w:rsidRDefault="00BF7745" w:rsidP="00EC7326">
      <w:pPr>
        <w:pStyle w:val="af3"/>
        <w:outlineLvl w:val="0"/>
        <w:rPr>
          <w:rFonts w:ascii="Times New Roman" w:hAnsi="Times New Roman"/>
          <w:bCs/>
        </w:rPr>
      </w:pPr>
      <w:r w:rsidRPr="00EB7B86">
        <w:rPr>
          <w:rFonts w:ascii="Times New Roman" w:hAnsi="Times New Roman"/>
          <w:bCs/>
        </w:rPr>
        <w:t>Задание:</w:t>
      </w:r>
      <w:r w:rsidRPr="00EB7B86">
        <w:rPr>
          <w:rFonts w:ascii="Times New Roman" w:hAnsi="Times New Roman"/>
          <w:bCs/>
        </w:rPr>
        <w:tab/>
      </w:r>
    </w:p>
    <w:p w:rsidR="00BF7745" w:rsidRPr="00EB7B86" w:rsidRDefault="00F54270" w:rsidP="007A7A59">
      <w:p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>Напис</w:t>
      </w:r>
      <w:r w:rsidR="00BF7745" w:rsidRPr="00EB7B86">
        <w:rPr>
          <w:sz w:val="24"/>
          <w:szCs w:val="24"/>
        </w:rPr>
        <w:t>ать программ</w:t>
      </w:r>
      <w:r w:rsidRPr="00EB7B86">
        <w:rPr>
          <w:sz w:val="24"/>
          <w:szCs w:val="24"/>
        </w:rPr>
        <w:t>у, реализующую следующие пункты</w:t>
      </w:r>
    </w:p>
    <w:p w:rsidR="00BF7745" w:rsidRPr="00EB7B86" w:rsidRDefault="00F54270" w:rsidP="004C1091">
      <w:pPr>
        <w:numPr>
          <w:ilvl w:val="0"/>
          <w:numId w:val="28"/>
        </w:num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>Вычисление функции</w:t>
      </w:r>
      <w:r w:rsidR="00532FA6" w:rsidRPr="00EB7B86">
        <w:rPr>
          <w:sz w:val="24"/>
          <w:szCs w:val="24"/>
        </w:rPr>
        <w:t>:</w:t>
      </w:r>
    </w:p>
    <w:p w:rsidR="00BF7745" w:rsidRPr="00EB7B86" w:rsidRDefault="00211576" w:rsidP="004C1091">
      <w:pPr>
        <w:spacing w:after="60"/>
        <w:jc w:val="both"/>
        <w:rPr>
          <w:sz w:val="24"/>
          <w:szCs w:val="24"/>
        </w:rPr>
      </w:pPr>
      <w:r>
        <w:rPr>
          <w:noProof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32.2pt;margin-top:2.6pt;width:7.15pt;height:42.75pt;z-index:1"/>
        </w:pict>
      </w:r>
      <w:r w:rsidR="00BF7745" w:rsidRPr="00EB7B86">
        <w:rPr>
          <w:sz w:val="24"/>
          <w:szCs w:val="24"/>
        </w:rPr>
        <w:t xml:space="preserve"> </w:t>
      </w:r>
      <w:r w:rsidR="00BF7745" w:rsidRPr="00EB7B86">
        <w:rPr>
          <w:sz w:val="24"/>
          <w:szCs w:val="24"/>
        </w:rPr>
        <w:tab/>
        <w:t xml:space="preserve">  </w:t>
      </w:r>
      <w:proofErr w:type="gramStart"/>
      <w:r w:rsidR="00BF7745" w:rsidRPr="00EB7B86">
        <w:rPr>
          <w:sz w:val="24"/>
          <w:szCs w:val="24"/>
          <w:lang w:val="en-US"/>
        </w:rPr>
        <w:t>y</w:t>
      </w:r>
      <w:r w:rsidR="00BF7745" w:rsidRPr="00EB7B86">
        <w:rPr>
          <w:sz w:val="24"/>
          <w:szCs w:val="24"/>
        </w:rPr>
        <w:t>(</w:t>
      </w:r>
      <w:proofErr w:type="gramEnd"/>
      <w:r w:rsidR="00BF7745" w:rsidRPr="00EB7B86">
        <w:rPr>
          <w:sz w:val="24"/>
          <w:szCs w:val="24"/>
        </w:rPr>
        <w:t>-10), если x &lt; -10</w:t>
      </w:r>
    </w:p>
    <w:p w:rsidR="00BF7745" w:rsidRPr="00EB7B86" w:rsidRDefault="00BF7745" w:rsidP="004C1091">
      <w:p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  <w:lang w:val="en-US"/>
        </w:rPr>
        <w:t>f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) =    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), если -10 &lt;=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 &lt;= 10</w:t>
      </w:r>
    </w:p>
    <w:p w:rsidR="003C7AAD" w:rsidRPr="00EB7B86" w:rsidRDefault="00BF7745" w:rsidP="00F54270">
      <w:p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ab/>
        <w:t xml:space="preserve">  </w:t>
      </w:r>
      <w:proofErr w:type="gramStart"/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proofErr w:type="gramEnd"/>
      <w:r w:rsidRPr="00EB7B86">
        <w:rPr>
          <w:sz w:val="24"/>
          <w:szCs w:val="24"/>
        </w:rPr>
        <w:t xml:space="preserve">10), если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 &gt; 10</w:t>
      </w:r>
      <w:r w:rsidR="003C7AAD" w:rsidRPr="00EB7B86">
        <w:rPr>
          <w:sz w:val="24"/>
          <w:szCs w:val="24"/>
        </w:rPr>
        <w:t>.</w:t>
      </w:r>
    </w:p>
    <w:p w:rsidR="00397945" w:rsidRPr="00EB7B86" w:rsidRDefault="00397945" w:rsidP="00F54270">
      <w:p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 xml:space="preserve"> </w:t>
      </w:r>
      <w:r w:rsidR="003C7AAD" w:rsidRPr="00EB7B86">
        <w:rPr>
          <w:sz w:val="24"/>
          <w:szCs w:val="24"/>
        </w:rPr>
        <w:t>Варианты функций</w:t>
      </w:r>
      <w:r w:rsidRPr="00EB7B86">
        <w:rPr>
          <w:sz w:val="24"/>
          <w:szCs w:val="24"/>
        </w:rPr>
        <w:t xml:space="preserve">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>)</w:t>
      </w:r>
      <w:r w:rsidR="003C7AAD" w:rsidRPr="00EB7B86">
        <w:rPr>
          <w:sz w:val="24"/>
          <w:szCs w:val="24"/>
        </w:rPr>
        <w:t xml:space="preserve"> находятся в файле “Варианты функций.docx”.</w:t>
      </w:r>
    </w:p>
    <w:p w:rsidR="00BF7745" w:rsidRPr="00EB7B86" w:rsidRDefault="00BF7745" w:rsidP="00A849CF">
      <w:pPr>
        <w:numPr>
          <w:ilvl w:val="0"/>
          <w:numId w:val="28"/>
        </w:num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 xml:space="preserve">Выбор следующих блоков программы: </w:t>
      </w:r>
    </w:p>
    <w:p w:rsidR="00BF7745" w:rsidRPr="00EB7B86" w:rsidRDefault="00BF7745" w:rsidP="00A849CF">
      <w:pPr>
        <w:numPr>
          <w:ilvl w:val="1"/>
          <w:numId w:val="28"/>
        </w:numPr>
        <w:jc w:val="both"/>
        <w:rPr>
          <w:sz w:val="24"/>
          <w:szCs w:val="24"/>
        </w:rPr>
      </w:pPr>
      <w:r w:rsidRPr="00EB7B86">
        <w:rPr>
          <w:sz w:val="24"/>
          <w:szCs w:val="24"/>
        </w:rPr>
        <w:t xml:space="preserve">ввод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>, вычисление</w:t>
      </w:r>
      <w:r w:rsidR="00532FA6" w:rsidRPr="00EB7B86">
        <w:rPr>
          <w:sz w:val="24"/>
          <w:szCs w:val="24"/>
        </w:rPr>
        <w:t xml:space="preserve"> </w:t>
      </w:r>
      <w:r w:rsidRPr="00EB7B86">
        <w:rPr>
          <w:sz w:val="24"/>
          <w:szCs w:val="24"/>
        </w:rPr>
        <w:t xml:space="preserve">и вывод значения </w:t>
      </w:r>
      <w:r w:rsidR="00576061" w:rsidRPr="00EB7B86">
        <w:rPr>
          <w:sz w:val="24"/>
          <w:szCs w:val="24"/>
          <w:lang w:val="en-US"/>
        </w:rPr>
        <w:t>f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>);</w:t>
      </w:r>
    </w:p>
    <w:p w:rsidR="00BF7745" w:rsidRPr="00EB7B86" w:rsidRDefault="00BF7745" w:rsidP="00A849CF">
      <w:pPr>
        <w:numPr>
          <w:ilvl w:val="1"/>
          <w:numId w:val="28"/>
        </w:numPr>
        <w:jc w:val="both"/>
        <w:rPr>
          <w:sz w:val="24"/>
          <w:szCs w:val="24"/>
        </w:rPr>
      </w:pPr>
      <w:r w:rsidRPr="00EB7B86">
        <w:rPr>
          <w:sz w:val="24"/>
          <w:szCs w:val="24"/>
        </w:rPr>
        <w:t xml:space="preserve">ввод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1,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2, вычисление и сравнение значений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1) и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>2), вывод наибольшего значения;</w:t>
      </w:r>
    </w:p>
    <w:p w:rsidR="00532FA6" w:rsidRPr="00EB7B86" w:rsidRDefault="00BF7745" w:rsidP="00532FA6">
      <w:pPr>
        <w:numPr>
          <w:ilvl w:val="1"/>
          <w:numId w:val="28"/>
        </w:numPr>
        <w:jc w:val="both"/>
        <w:rPr>
          <w:sz w:val="24"/>
          <w:szCs w:val="24"/>
        </w:rPr>
      </w:pPr>
      <w:r w:rsidRPr="00EB7B86">
        <w:rPr>
          <w:sz w:val="24"/>
          <w:szCs w:val="24"/>
        </w:rPr>
        <w:t xml:space="preserve">ввод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1, 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2, </w:t>
      </w:r>
      <w:r w:rsidRPr="00EB7B86">
        <w:rPr>
          <w:sz w:val="24"/>
          <w:szCs w:val="24"/>
          <w:lang w:val="en-US"/>
        </w:rPr>
        <w:t>d</w:t>
      </w:r>
      <w:r w:rsidRPr="00EB7B86">
        <w:rPr>
          <w:sz w:val="24"/>
          <w:szCs w:val="24"/>
        </w:rPr>
        <w:t xml:space="preserve">, вычисление и вывод значений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 xml:space="preserve">1), </w:t>
      </w:r>
      <w:proofErr w:type="gramStart"/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proofErr w:type="gramEnd"/>
      <w:r w:rsidRPr="00EB7B86">
        <w:rPr>
          <w:sz w:val="24"/>
          <w:szCs w:val="24"/>
          <w:lang w:val="en-US"/>
        </w:rPr>
        <w:t>x</w:t>
      </w:r>
      <w:r w:rsidR="00A16DEB" w:rsidRPr="00EB7B86">
        <w:rPr>
          <w:sz w:val="24"/>
          <w:szCs w:val="24"/>
        </w:rPr>
        <w:t xml:space="preserve">1 </w:t>
      </w:r>
      <w:r w:rsidRPr="00EB7B86">
        <w:rPr>
          <w:sz w:val="24"/>
          <w:szCs w:val="24"/>
        </w:rPr>
        <w:t xml:space="preserve">+ </w:t>
      </w:r>
      <w:r w:rsidRPr="00EB7B86">
        <w:rPr>
          <w:sz w:val="24"/>
          <w:szCs w:val="24"/>
          <w:lang w:val="en-US"/>
        </w:rPr>
        <w:t>d</w:t>
      </w:r>
      <w:r w:rsidRPr="00EB7B86">
        <w:rPr>
          <w:sz w:val="24"/>
          <w:szCs w:val="24"/>
        </w:rPr>
        <w:t xml:space="preserve">),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Pr="00EB7B86">
        <w:rPr>
          <w:sz w:val="24"/>
          <w:szCs w:val="24"/>
        </w:rPr>
        <w:t>1 + 2</w:t>
      </w:r>
      <w:r w:rsidRPr="00EB7B86">
        <w:rPr>
          <w:sz w:val="24"/>
          <w:szCs w:val="24"/>
          <w:lang w:val="en-US"/>
        </w:rPr>
        <w:t>d</w:t>
      </w:r>
      <w:r w:rsidRPr="00EB7B86">
        <w:rPr>
          <w:sz w:val="24"/>
          <w:szCs w:val="24"/>
        </w:rPr>
        <w:t xml:space="preserve">), … , </w:t>
      </w:r>
      <w:r w:rsidRPr="00EB7B86">
        <w:rPr>
          <w:sz w:val="24"/>
          <w:szCs w:val="24"/>
          <w:lang w:val="en-US"/>
        </w:rPr>
        <w:t>y</w:t>
      </w:r>
      <w:r w:rsidRPr="00EB7B86">
        <w:rPr>
          <w:sz w:val="24"/>
          <w:szCs w:val="24"/>
        </w:rPr>
        <w:t>(</w:t>
      </w:r>
      <w:r w:rsidRPr="00EB7B86">
        <w:rPr>
          <w:sz w:val="24"/>
          <w:szCs w:val="24"/>
          <w:lang w:val="en-US"/>
        </w:rPr>
        <w:t>x</w:t>
      </w:r>
      <w:r w:rsidR="00532FA6" w:rsidRPr="00EB7B86">
        <w:rPr>
          <w:sz w:val="24"/>
          <w:szCs w:val="24"/>
        </w:rPr>
        <w:t>2).</w:t>
      </w:r>
    </w:p>
    <w:p w:rsidR="00BF7745" w:rsidRPr="00EB7B86" w:rsidRDefault="00BF7745" w:rsidP="00A849CF">
      <w:pPr>
        <w:numPr>
          <w:ilvl w:val="1"/>
          <w:numId w:val="28"/>
        </w:numPr>
        <w:jc w:val="both"/>
        <w:rPr>
          <w:sz w:val="24"/>
          <w:szCs w:val="24"/>
        </w:rPr>
      </w:pPr>
      <w:r w:rsidRPr="00EB7B86">
        <w:rPr>
          <w:sz w:val="24"/>
          <w:szCs w:val="24"/>
        </w:rPr>
        <w:t>выход.</w:t>
      </w:r>
    </w:p>
    <w:p w:rsidR="00BF7745" w:rsidRPr="00EB7B86" w:rsidRDefault="00BF7745" w:rsidP="00834357">
      <w:pPr>
        <w:numPr>
          <w:ilvl w:val="0"/>
          <w:numId w:val="28"/>
        </w:num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 xml:space="preserve">Подготовить </w:t>
      </w:r>
      <w:r w:rsidRPr="00EB7B86">
        <w:rPr>
          <w:b/>
          <w:sz w:val="28"/>
          <w:szCs w:val="28"/>
        </w:rPr>
        <w:t>письменно</w:t>
      </w:r>
      <w:r w:rsidR="00ED72C3" w:rsidRPr="00EB7B86">
        <w:rPr>
          <w:b/>
          <w:sz w:val="28"/>
          <w:szCs w:val="28"/>
        </w:rPr>
        <w:t xml:space="preserve"> </w:t>
      </w:r>
      <w:r w:rsidRPr="00EB7B86">
        <w:rPr>
          <w:i/>
          <w:sz w:val="24"/>
          <w:szCs w:val="24"/>
        </w:rPr>
        <w:t>тестовые примеры</w:t>
      </w:r>
      <w:r w:rsidRPr="00EB7B86">
        <w:rPr>
          <w:sz w:val="24"/>
          <w:szCs w:val="24"/>
        </w:rPr>
        <w:t xml:space="preserve"> для проверки корректности работы программы.</w:t>
      </w:r>
    </w:p>
    <w:p w:rsidR="00BF7745" w:rsidRPr="00EB7B86" w:rsidRDefault="00BF7745" w:rsidP="00834357">
      <w:pPr>
        <w:numPr>
          <w:ilvl w:val="0"/>
          <w:numId w:val="28"/>
        </w:numPr>
        <w:spacing w:after="60"/>
        <w:jc w:val="both"/>
        <w:rPr>
          <w:sz w:val="24"/>
          <w:szCs w:val="24"/>
        </w:rPr>
      </w:pPr>
      <w:r w:rsidRPr="00EB7B86">
        <w:rPr>
          <w:sz w:val="24"/>
          <w:szCs w:val="24"/>
        </w:rPr>
        <w:t>Создать и отладить проект, позволяющий выполнить указанные в задании действия.</w:t>
      </w:r>
    </w:p>
    <w:p w:rsidR="00BF7745" w:rsidRPr="00EB7B86" w:rsidRDefault="00BF7745" w:rsidP="005F58B1">
      <w:pPr>
        <w:pStyle w:val="af3"/>
        <w:spacing w:before="240"/>
        <w:outlineLvl w:val="0"/>
        <w:rPr>
          <w:rFonts w:ascii="Times New Roman" w:hAnsi="Times New Roman"/>
          <w:bCs/>
        </w:rPr>
      </w:pPr>
      <w:r w:rsidRPr="00EB7B86">
        <w:rPr>
          <w:rFonts w:ascii="Times New Roman" w:hAnsi="Times New Roman"/>
          <w:bCs/>
        </w:rPr>
        <w:t>Требования:</w:t>
      </w:r>
    </w:p>
    <w:p w:rsidR="00BF7745" w:rsidRPr="00EB7B86" w:rsidRDefault="00ED72C3" w:rsidP="002924C8">
      <w:pPr>
        <w:numPr>
          <w:ilvl w:val="0"/>
          <w:numId w:val="21"/>
        </w:numPr>
        <w:spacing w:after="60"/>
        <w:jc w:val="both"/>
        <w:rPr>
          <w:noProof/>
          <w:sz w:val="24"/>
        </w:rPr>
      </w:pPr>
      <w:r w:rsidRPr="00EB7B86">
        <w:rPr>
          <w:noProof/>
          <w:sz w:val="24"/>
        </w:rPr>
        <w:t>В</w:t>
      </w:r>
      <w:r w:rsidR="00C918B8" w:rsidRPr="00EB7B86">
        <w:rPr>
          <w:noProof/>
          <w:sz w:val="24"/>
        </w:rPr>
        <w:t xml:space="preserve">ычисление </w:t>
      </w:r>
      <w:r w:rsidR="00A16DEB" w:rsidRPr="00EB7B86">
        <w:rPr>
          <w:noProof/>
          <w:sz w:val="24"/>
        </w:rPr>
        <w:t>мате</w:t>
      </w:r>
      <w:r w:rsidRPr="00EB7B86">
        <w:rPr>
          <w:noProof/>
          <w:sz w:val="24"/>
        </w:rPr>
        <w:t>матического выражения нужно реализовать с помощью функции</w:t>
      </w:r>
      <w:r w:rsidR="00EB6F9F">
        <w:rPr>
          <w:noProof/>
          <w:sz w:val="24"/>
        </w:rPr>
        <w:t>, которая возвращает значение со</w:t>
      </w:r>
      <w:r w:rsidRPr="00EB7B86">
        <w:rPr>
          <w:noProof/>
          <w:sz w:val="24"/>
        </w:rPr>
        <w:t>ответствующего типа.</w:t>
      </w:r>
      <w:r w:rsidR="00C918B8" w:rsidRPr="00EB7B86">
        <w:rPr>
          <w:noProof/>
          <w:sz w:val="24"/>
        </w:rPr>
        <w:t xml:space="preserve"> </w:t>
      </w:r>
    </w:p>
    <w:p w:rsidR="00BF7745" w:rsidRPr="00EB7B86" w:rsidRDefault="00C918B8" w:rsidP="002924C8">
      <w:pPr>
        <w:numPr>
          <w:ilvl w:val="0"/>
          <w:numId w:val="21"/>
        </w:numPr>
        <w:spacing w:after="60"/>
        <w:jc w:val="both"/>
        <w:rPr>
          <w:noProof/>
          <w:sz w:val="24"/>
        </w:rPr>
      </w:pPr>
      <w:r w:rsidRPr="00EB7B86">
        <w:rPr>
          <w:noProof/>
          <w:sz w:val="24"/>
        </w:rPr>
        <w:t>Пункт 2.3 должен быть реализован с помощью цикла</w:t>
      </w:r>
      <w:r w:rsidR="0030757C" w:rsidRPr="00EB6F9F">
        <w:rPr>
          <w:noProof/>
          <w:sz w:val="24"/>
        </w:rPr>
        <w:t xml:space="preserve"> </w:t>
      </w:r>
      <w:r w:rsidR="0030757C">
        <w:rPr>
          <w:noProof/>
          <w:sz w:val="24"/>
          <w:lang w:val="en-US"/>
        </w:rPr>
        <w:t>for</w:t>
      </w:r>
      <w:r w:rsidR="0030757C" w:rsidRPr="00EB6F9F">
        <w:rPr>
          <w:noProof/>
          <w:sz w:val="24"/>
        </w:rPr>
        <w:t xml:space="preserve"> (</w:t>
      </w:r>
      <w:r w:rsidR="0030757C">
        <w:rPr>
          <w:noProof/>
          <w:sz w:val="24"/>
          <w:lang w:val="en-US"/>
        </w:rPr>
        <w:t>while</w:t>
      </w:r>
      <w:r w:rsidR="0030757C" w:rsidRPr="00EB6F9F">
        <w:rPr>
          <w:noProof/>
          <w:sz w:val="24"/>
        </w:rPr>
        <w:t xml:space="preserve">, </w:t>
      </w:r>
      <w:r w:rsidR="0030757C">
        <w:rPr>
          <w:noProof/>
          <w:sz w:val="24"/>
          <w:lang w:val="en-US"/>
        </w:rPr>
        <w:t>do</w:t>
      </w:r>
      <w:r w:rsidR="0030757C" w:rsidRPr="00EB6F9F">
        <w:rPr>
          <w:noProof/>
          <w:sz w:val="24"/>
        </w:rPr>
        <w:t xml:space="preserve"> </w:t>
      </w:r>
      <w:r w:rsidR="0030757C">
        <w:rPr>
          <w:noProof/>
          <w:sz w:val="24"/>
          <w:lang w:val="en-US"/>
        </w:rPr>
        <w:t>while</w:t>
      </w:r>
      <w:r w:rsidR="0030757C" w:rsidRPr="00EB6F9F">
        <w:rPr>
          <w:noProof/>
          <w:sz w:val="24"/>
        </w:rPr>
        <w:t>)</w:t>
      </w:r>
      <w:r w:rsidR="00BF7745" w:rsidRPr="00EB7B86">
        <w:rPr>
          <w:noProof/>
          <w:sz w:val="24"/>
        </w:rPr>
        <w:t>.</w:t>
      </w:r>
    </w:p>
    <w:p w:rsidR="00397945" w:rsidRPr="00EB7B86" w:rsidRDefault="00B0478C" w:rsidP="002924C8">
      <w:pPr>
        <w:numPr>
          <w:ilvl w:val="0"/>
          <w:numId w:val="21"/>
        </w:numPr>
        <w:spacing w:after="60"/>
        <w:jc w:val="both"/>
        <w:rPr>
          <w:noProof/>
          <w:sz w:val="24"/>
        </w:rPr>
      </w:pPr>
      <w:r w:rsidRPr="00EB7B86">
        <w:rPr>
          <w:noProof/>
          <w:sz w:val="24"/>
        </w:rPr>
        <w:t>Вывод значений</w:t>
      </w:r>
      <w:r w:rsidR="00397945" w:rsidRPr="00EB7B86">
        <w:rPr>
          <w:noProof/>
          <w:sz w:val="24"/>
        </w:rPr>
        <w:t xml:space="preserve"> функции должен быть сделан в формате, заданным преподавателем.</w:t>
      </w:r>
    </w:p>
    <w:p w:rsidR="00BF7745" w:rsidRPr="00EB7B86" w:rsidRDefault="004A28DD" w:rsidP="002924C8">
      <w:pPr>
        <w:numPr>
          <w:ilvl w:val="0"/>
          <w:numId w:val="21"/>
        </w:numPr>
        <w:spacing w:after="60"/>
        <w:jc w:val="both"/>
        <w:rPr>
          <w:sz w:val="24"/>
        </w:rPr>
      </w:pPr>
      <w:r w:rsidRPr="00EB7B86">
        <w:rPr>
          <w:sz w:val="24"/>
        </w:rPr>
        <w:t>Выбор блоков программы дол</w:t>
      </w:r>
      <w:r w:rsidR="00C918B8" w:rsidRPr="00EB7B86">
        <w:rPr>
          <w:sz w:val="24"/>
        </w:rPr>
        <w:t xml:space="preserve">жен быть выполнен с помощью оператора </w:t>
      </w:r>
      <w:proofErr w:type="spellStart"/>
      <w:r w:rsidR="00C918B8" w:rsidRPr="00EB7B86">
        <w:rPr>
          <w:sz w:val="24"/>
        </w:rPr>
        <w:t>switch-case</w:t>
      </w:r>
      <w:proofErr w:type="spellEnd"/>
      <w:r w:rsidR="00C918B8" w:rsidRPr="00EB7B86">
        <w:rPr>
          <w:sz w:val="24"/>
        </w:rPr>
        <w:t>.</w:t>
      </w:r>
    </w:p>
    <w:p w:rsidR="00BF7745" w:rsidRPr="00EB7B86" w:rsidRDefault="00BF7745" w:rsidP="000023A7">
      <w:pPr>
        <w:pStyle w:val="af3"/>
        <w:spacing w:before="240"/>
        <w:outlineLvl w:val="0"/>
        <w:rPr>
          <w:rFonts w:ascii="Times New Roman" w:hAnsi="Times New Roman"/>
          <w:bCs/>
        </w:rPr>
      </w:pPr>
      <w:r w:rsidRPr="00EB7B86">
        <w:rPr>
          <w:rFonts w:ascii="Times New Roman" w:hAnsi="Times New Roman"/>
          <w:bCs/>
        </w:rPr>
        <w:t>Отчёт по лабораторной работе должен содержать:</w:t>
      </w:r>
    </w:p>
    <w:p w:rsidR="00CD1EB1" w:rsidRPr="00EB7B86" w:rsidRDefault="00CD1EB1" w:rsidP="00CD1EB1">
      <w:pPr>
        <w:pStyle w:val="213"/>
        <w:numPr>
          <w:ilvl w:val="0"/>
          <w:numId w:val="31"/>
        </w:numPr>
        <w:spacing w:after="60"/>
        <w:rPr>
          <w:sz w:val="24"/>
          <w:szCs w:val="24"/>
        </w:rPr>
      </w:pPr>
      <w:r w:rsidRPr="00EB7B86">
        <w:rPr>
          <w:sz w:val="24"/>
          <w:szCs w:val="24"/>
        </w:rPr>
        <w:t>титульный лист;</w:t>
      </w:r>
    </w:p>
    <w:p w:rsidR="00CD1EB1" w:rsidRPr="00EB7B86" w:rsidRDefault="00CD1EB1" w:rsidP="00CD1EB1">
      <w:pPr>
        <w:pStyle w:val="213"/>
        <w:numPr>
          <w:ilvl w:val="0"/>
          <w:numId w:val="31"/>
        </w:numPr>
        <w:spacing w:after="60"/>
        <w:rPr>
          <w:sz w:val="24"/>
          <w:szCs w:val="24"/>
        </w:rPr>
      </w:pPr>
      <w:r w:rsidRPr="00EB7B86">
        <w:rPr>
          <w:sz w:val="24"/>
          <w:szCs w:val="24"/>
        </w:rPr>
        <w:t>оценочный лист;</w:t>
      </w:r>
    </w:p>
    <w:p w:rsidR="00CD1EB1" w:rsidRDefault="00CD1EB1" w:rsidP="00CD1EB1">
      <w:pPr>
        <w:pStyle w:val="213"/>
        <w:numPr>
          <w:ilvl w:val="0"/>
          <w:numId w:val="31"/>
        </w:numPr>
        <w:spacing w:after="60"/>
        <w:rPr>
          <w:sz w:val="24"/>
          <w:szCs w:val="24"/>
        </w:rPr>
      </w:pPr>
      <w:r w:rsidRPr="00EB7B86">
        <w:rPr>
          <w:sz w:val="24"/>
          <w:szCs w:val="24"/>
        </w:rPr>
        <w:t>индивидуальный вариант задания;</w:t>
      </w:r>
    </w:p>
    <w:p w:rsidR="004F02AE" w:rsidRPr="00EB7B86" w:rsidRDefault="004F02AE" w:rsidP="00CD1EB1">
      <w:pPr>
        <w:pStyle w:val="213"/>
        <w:numPr>
          <w:ilvl w:val="0"/>
          <w:numId w:val="3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блок-схема алгоритма;</w:t>
      </w:r>
    </w:p>
    <w:p w:rsidR="00CD1EB1" w:rsidRPr="00EB7B86" w:rsidRDefault="00CD1EB1" w:rsidP="00CD1EB1">
      <w:pPr>
        <w:pStyle w:val="213"/>
        <w:numPr>
          <w:ilvl w:val="0"/>
          <w:numId w:val="31"/>
        </w:numPr>
        <w:spacing w:after="60"/>
        <w:rPr>
          <w:sz w:val="24"/>
          <w:szCs w:val="24"/>
        </w:rPr>
      </w:pPr>
      <w:r w:rsidRPr="00EB7B86">
        <w:rPr>
          <w:sz w:val="24"/>
          <w:szCs w:val="24"/>
        </w:rPr>
        <w:t>текст файла реализации с включёнными в текст комментариями;</w:t>
      </w:r>
    </w:p>
    <w:p w:rsidR="00BF7745" w:rsidRPr="00EB7B86" w:rsidRDefault="00CD1EB1" w:rsidP="00CD1EB1">
      <w:pPr>
        <w:pStyle w:val="213"/>
        <w:numPr>
          <w:ilvl w:val="0"/>
          <w:numId w:val="31"/>
        </w:numPr>
        <w:spacing w:after="60"/>
        <w:rPr>
          <w:sz w:val="24"/>
          <w:szCs w:val="24"/>
        </w:rPr>
      </w:pPr>
      <w:r w:rsidRPr="00EB7B86">
        <w:rPr>
          <w:sz w:val="24"/>
          <w:szCs w:val="24"/>
        </w:rPr>
        <w:t>тестовые примеры в виде скриншотов для пров</w:t>
      </w:r>
      <w:bookmarkStart w:id="0" w:name="_GoBack"/>
      <w:bookmarkEnd w:id="0"/>
      <w:r w:rsidRPr="00EB7B86">
        <w:rPr>
          <w:sz w:val="24"/>
          <w:szCs w:val="24"/>
        </w:rPr>
        <w:t>ерки работы программы.</w:t>
      </w:r>
    </w:p>
    <w:sectPr w:rsidR="00BF7745" w:rsidRPr="00EB7B86" w:rsidSect="00944F7E">
      <w:headerReference w:type="default" r:id="rId7"/>
      <w:footerReference w:type="default" r:id="rId8"/>
      <w:pgSz w:w="11906" w:h="16838"/>
      <w:pgMar w:top="1134" w:right="1418" w:bottom="1134" w:left="1418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76" w:rsidRDefault="00211576">
      <w:r>
        <w:separator/>
      </w:r>
    </w:p>
  </w:endnote>
  <w:endnote w:type="continuationSeparator" w:id="0">
    <w:p w:rsidR="00211576" w:rsidRDefault="002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FA6" w:rsidRPr="000A6C9C" w:rsidRDefault="00532FA6">
    <w:pPr>
      <w:pStyle w:val="a4"/>
      <w:ind w:right="360"/>
      <w:rPr>
        <w:rFonts w:ascii="Tahoma" w:hAnsi="Tahoma" w:cs="Tahoma"/>
        <w:i/>
        <w:sz w:val="16"/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7E750C">
      <w:rPr>
        <w:rFonts w:ascii="Tahoma" w:hAnsi="Tahoma" w:cs="Tahoma"/>
        <w:i/>
        <w:sz w:val="16"/>
        <w:szCs w:val="16"/>
        <w:lang w:val="en-US"/>
      </w:rPr>
      <w:t>2</w:t>
    </w:r>
    <w:r w:rsidR="007E750C">
      <w:rPr>
        <w:rFonts w:ascii="Tahoma" w:hAnsi="Tahoma" w:cs="Tahoma"/>
        <w:i/>
        <w:sz w:val="16"/>
        <w:szCs w:val="16"/>
      </w:rPr>
      <w:t>2</w:t>
    </w:r>
    <w:r w:rsidR="007E750C">
      <w:rPr>
        <w:rFonts w:ascii="Tahoma" w:hAnsi="Tahoma" w:cs="Tahoma"/>
        <w:i/>
        <w:sz w:val="16"/>
        <w:szCs w:val="16"/>
        <w:lang w:val="en-US"/>
      </w:rPr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76" w:rsidRDefault="00211576">
      <w:r>
        <w:separator/>
      </w:r>
    </w:p>
  </w:footnote>
  <w:footnote w:type="continuationSeparator" w:id="0">
    <w:p w:rsidR="00211576" w:rsidRDefault="002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B86" w:rsidRDefault="00EB7B86" w:rsidP="00EB7B86">
    <w:pPr>
      <w:pStyle w:val="a7"/>
      <w:jc w:val="center"/>
      <w:rPr>
        <w:lang w:eastAsia="en-US"/>
      </w:rPr>
    </w:pPr>
    <w:r>
      <w:t>ПРОГРАММИРОВАНИЕ С++</w:t>
    </w:r>
  </w:p>
  <w:p w:rsidR="00EB7B86" w:rsidRPr="00EB7B86" w:rsidRDefault="00EB7B86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E4A"/>
    <w:multiLevelType w:val="multilevel"/>
    <w:tmpl w:val="5A8AF2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AF03C10"/>
    <w:multiLevelType w:val="hybridMultilevel"/>
    <w:tmpl w:val="E9F029BA"/>
    <w:lvl w:ilvl="0" w:tplc="0C186FE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817"/>
    <w:multiLevelType w:val="hybridMultilevel"/>
    <w:tmpl w:val="D02A6D5E"/>
    <w:lvl w:ilvl="0" w:tplc="14929752">
      <w:start w:val="6"/>
      <w:numFmt w:val="bullet"/>
      <w:lvlText w:val="−"/>
      <w:lvlJc w:val="left"/>
      <w:pPr>
        <w:tabs>
          <w:tab w:val="num" w:pos="723"/>
        </w:tabs>
        <w:ind w:left="723" w:hanging="363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1CEE0BFA"/>
    <w:multiLevelType w:val="multilevel"/>
    <w:tmpl w:val="D02A6D5E"/>
    <w:lvl w:ilvl="0">
      <w:start w:val="6"/>
      <w:numFmt w:val="bullet"/>
      <w:lvlText w:val="−"/>
      <w:lvlJc w:val="left"/>
      <w:pPr>
        <w:tabs>
          <w:tab w:val="num" w:pos="723"/>
        </w:tabs>
        <w:ind w:left="723" w:hanging="363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1EE15779"/>
    <w:multiLevelType w:val="multilevel"/>
    <w:tmpl w:val="E552F8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1F4B3737"/>
    <w:multiLevelType w:val="multilevel"/>
    <w:tmpl w:val="071E6F6A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C0805"/>
    <w:multiLevelType w:val="multilevel"/>
    <w:tmpl w:val="09A2E35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1FF10C8A"/>
    <w:multiLevelType w:val="hybridMultilevel"/>
    <w:tmpl w:val="486A6764"/>
    <w:lvl w:ilvl="0" w:tplc="3D3C781C">
      <w:start w:val="1"/>
      <w:numFmt w:val="decimal"/>
      <w:lvlText w:val="%1."/>
      <w:lvlJc w:val="left"/>
      <w:pPr>
        <w:tabs>
          <w:tab w:val="num" w:pos="644"/>
        </w:tabs>
        <w:ind w:left="644" w:hanging="28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8" w15:restartNumberingAfterBreak="0">
    <w:nsid w:val="2089601B"/>
    <w:multiLevelType w:val="multilevel"/>
    <w:tmpl w:val="99E0A79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25211C3D"/>
    <w:multiLevelType w:val="multilevel"/>
    <w:tmpl w:val="1ED2DD20"/>
    <w:lvl w:ilvl="0">
      <w:start w:val="1"/>
      <w:numFmt w:val="decimal"/>
      <w:pStyle w:val="1"/>
      <w:suff w:val="space"/>
      <w:lvlText w:val="%1.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cs="Times New Roman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cs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 w15:restartNumberingAfterBreak="0">
    <w:nsid w:val="312774E2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86829"/>
    <w:multiLevelType w:val="hybridMultilevel"/>
    <w:tmpl w:val="7E7CD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D513D"/>
    <w:multiLevelType w:val="multilevel"/>
    <w:tmpl w:val="19FAEBF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4A403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4BC45ACE"/>
    <w:multiLevelType w:val="hybridMultilevel"/>
    <w:tmpl w:val="99C0E1C6"/>
    <w:lvl w:ilvl="0" w:tplc="0419000F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F177054"/>
    <w:multiLevelType w:val="singleLevel"/>
    <w:tmpl w:val="3FEA4A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53F47115"/>
    <w:multiLevelType w:val="hybridMultilevel"/>
    <w:tmpl w:val="FE56DD5C"/>
    <w:lvl w:ilvl="0" w:tplc="4C027C5E">
      <w:start w:val="1"/>
      <w:numFmt w:val="bullet"/>
      <w:lvlText w:val="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4EF1ACB"/>
    <w:multiLevelType w:val="hybridMultilevel"/>
    <w:tmpl w:val="071E6F6A"/>
    <w:lvl w:ilvl="0" w:tplc="4C027C5E">
      <w:start w:val="1"/>
      <w:numFmt w:val="bullet"/>
      <w:lvlText w:val="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90C81"/>
    <w:multiLevelType w:val="singleLevel"/>
    <w:tmpl w:val="E120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 w15:restartNumberingAfterBreak="0">
    <w:nsid w:val="5B882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 w15:restartNumberingAfterBreak="0">
    <w:nsid w:val="5BB74A49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BF50245"/>
    <w:multiLevelType w:val="singleLevel"/>
    <w:tmpl w:val="4FE6B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 w15:restartNumberingAfterBreak="0">
    <w:nsid w:val="68FD10C6"/>
    <w:multiLevelType w:val="multilevel"/>
    <w:tmpl w:val="5172F08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297589C"/>
    <w:multiLevelType w:val="multilevel"/>
    <w:tmpl w:val="FC22699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cs="Times New Roman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cs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73C93373"/>
    <w:multiLevelType w:val="multilevel"/>
    <w:tmpl w:val="FC22699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cs="Times New Roman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cs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75643F2E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6" w15:restartNumberingAfterBreak="0">
    <w:nsid w:val="76697060"/>
    <w:multiLevelType w:val="singleLevel"/>
    <w:tmpl w:val="F2C87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7" w15:restartNumberingAfterBreak="0">
    <w:nsid w:val="7969127A"/>
    <w:multiLevelType w:val="hybridMultilevel"/>
    <w:tmpl w:val="31BE9C92"/>
    <w:lvl w:ilvl="0" w:tplc="4C027C5E">
      <w:start w:val="1"/>
      <w:numFmt w:val="bullet"/>
      <w:lvlText w:val=""/>
      <w:lvlJc w:val="left"/>
      <w:pPr>
        <w:ind w:left="1077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A833E1A"/>
    <w:multiLevelType w:val="hybridMultilevel"/>
    <w:tmpl w:val="90FA5764"/>
    <w:lvl w:ilvl="0" w:tplc="E46CAA7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B7642800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  <w:b/>
        <w:sz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C23A02"/>
    <w:multiLevelType w:val="hybridMultilevel"/>
    <w:tmpl w:val="0C242E86"/>
    <w:lvl w:ilvl="0" w:tplc="A184F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26"/>
  </w:num>
  <w:num w:numId="3">
    <w:abstractNumId w:val="20"/>
  </w:num>
  <w:num w:numId="4">
    <w:abstractNumId w:val="21"/>
  </w:num>
  <w:num w:numId="5">
    <w:abstractNumId w:val="10"/>
  </w:num>
  <w:num w:numId="6">
    <w:abstractNumId w:val="18"/>
  </w:num>
  <w:num w:numId="7">
    <w:abstractNumId w:val="15"/>
  </w:num>
  <w:num w:numId="8">
    <w:abstractNumId w:val="28"/>
  </w:num>
  <w:num w:numId="9">
    <w:abstractNumId w:val="22"/>
  </w:num>
  <w:num w:numId="10">
    <w:abstractNumId w:val="2"/>
  </w:num>
  <w:num w:numId="11">
    <w:abstractNumId w:val="3"/>
  </w:num>
  <w:num w:numId="12">
    <w:abstractNumId w:val="7"/>
  </w:num>
  <w:num w:numId="13">
    <w:abstractNumId w:val="0"/>
  </w:num>
  <w:num w:numId="14">
    <w:abstractNumId w:val="6"/>
  </w:num>
  <w:num w:numId="15">
    <w:abstractNumId w:val="8"/>
  </w:num>
  <w:num w:numId="16">
    <w:abstractNumId w:val="9"/>
  </w:num>
  <w:num w:numId="17">
    <w:abstractNumId w:val="24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2"/>
  </w:num>
  <w:num w:numId="21">
    <w:abstractNumId w:val="16"/>
  </w:num>
  <w:num w:numId="22">
    <w:abstractNumId w:val="17"/>
  </w:num>
  <w:num w:numId="23">
    <w:abstractNumId w:val="5"/>
  </w:num>
  <w:num w:numId="24">
    <w:abstractNumId w:val="1"/>
  </w:num>
  <w:num w:numId="25">
    <w:abstractNumId w:val="23"/>
  </w:num>
  <w:num w:numId="26">
    <w:abstractNumId w:val="27"/>
  </w:num>
  <w:num w:numId="27">
    <w:abstractNumId w:val="19"/>
  </w:num>
  <w:num w:numId="28">
    <w:abstractNumId w:val="13"/>
  </w:num>
  <w:num w:numId="29">
    <w:abstractNumId w:val="14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7326"/>
    <w:rsid w:val="000023A7"/>
    <w:rsid w:val="00007974"/>
    <w:rsid w:val="00034DDF"/>
    <w:rsid w:val="000866D9"/>
    <w:rsid w:val="000A6C9C"/>
    <w:rsid w:val="000B5D1C"/>
    <w:rsid w:val="000C669B"/>
    <w:rsid w:val="000D61E8"/>
    <w:rsid w:val="000D6258"/>
    <w:rsid w:val="000F5680"/>
    <w:rsid w:val="00113829"/>
    <w:rsid w:val="00114882"/>
    <w:rsid w:val="00117F37"/>
    <w:rsid w:val="00147D49"/>
    <w:rsid w:val="00154AF9"/>
    <w:rsid w:val="00177F55"/>
    <w:rsid w:val="00183D64"/>
    <w:rsid w:val="00211576"/>
    <w:rsid w:val="00247E13"/>
    <w:rsid w:val="002924C8"/>
    <w:rsid w:val="002A400D"/>
    <w:rsid w:val="002B26EE"/>
    <w:rsid w:val="002D6B1A"/>
    <w:rsid w:val="002E0BE2"/>
    <w:rsid w:val="002E7B8D"/>
    <w:rsid w:val="0030757C"/>
    <w:rsid w:val="00317854"/>
    <w:rsid w:val="00342FAE"/>
    <w:rsid w:val="00343CFD"/>
    <w:rsid w:val="00346F1C"/>
    <w:rsid w:val="00351FF5"/>
    <w:rsid w:val="00370B3A"/>
    <w:rsid w:val="00371948"/>
    <w:rsid w:val="00397945"/>
    <w:rsid w:val="003C003C"/>
    <w:rsid w:val="003C7AAD"/>
    <w:rsid w:val="003F1456"/>
    <w:rsid w:val="003F5F61"/>
    <w:rsid w:val="003F717C"/>
    <w:rsid w:val="00420611"/>
    <w:rsid w:val="0042411B"/>
    <w:rsid w:val="004A28DD"/>
    <w:rsid w:val="004B3FF5"/>
    <w:rsid w:val="004B70E4"/>
    <w:rsid w:val="004C1091"/>
    <w:rsid w:val="004C202F"/>
    <w:rsid w:val="004C2DA9"/>
    <w:rsid w:val="004F02AE"/>
    <w:rsid w:val="005135C3"/>
    <w:rsid w:val="00532FA6"/>
    <w:rsid w:val="00556BB6"/>
    <w:rsid w:val="00576061"/>
    <w:rsid w:val="00591666"/>
    <w:rsid w:val="005D7B2B"/>
    <w:rsid w:val="005F58B1"/>
    <w:rsid w:val="00603E30"/>
    <w:rsid w:val="00606690"/>
    <w:rsid w:val="00616C67"/>
    <w:rsid w:val="00695DEE"/>
    <w:rsid w:val="006D4FC3"/>
    <w:rsid w:val="006D55CA"/>
    <w:rsid w:val="006E54C5"/>
    <w:rsid w:val="007323EF"/>
    <w:rsid w:val="00757F89"/>
    <w:rsid w:val="00797917"/>
    <w:rsid w:val="007A5D4D"/>
    <w:rsid w:val="007A7A59"/>
    <w:rsid w:val="007B0FC7"/>
    <w:rsid w:val="007B23E1"/>
    <w:rsid w:val="007D080B"/>
    <w:rsid w:val="007D0B11"/>
    <w:rsid w:val="007E750C"/>
    <w:rsid w:val="00802125"/>
    <w:rsid w:val="0080636E"/>
    <w:rsid w:val="00821B31"/>
    <w:rsid w:val="0082481F"/>
    <w:rsid w:val="00825009"/>
    <w:rsid w:val="00834357"/>
    <w:rsid w:val="0083467C"/>
    <w:rsid w:val="008364E4"/>
    <w:rsid w:val="00854026"/>
    <w:rsid w:val="0086444B"/>
    <w:rsid w:val="00864E19"/>
    <w:rsid w:val="00881746"/>
    <w:rsid w:val="0089054A"/>
    <w:rsid w:val="0089496C"/>
    <w:rsid w:val="008A4A03"/>
    <w:rsid w:val="008B40B5"/>
    <w:rsid w:val="008E1C8D"/>
    <w:rsid w:val="008F46DE"/>
    <w:rsid w:val="00900EF9"/>
    <w:rsid w:val="0092167B"/>
    <w:rsid w:val="00944F7E"/>
    <w:rsid w:val="00964359"/>
    <w:rsid w:val="009819FD"/>
    <w:rsid w:val="00994651"/>
    <w:rsid w:val="009A08F2"/>
    <w:rsid w:val="009B2DE5"/>
    <w:rsid w:val="009D747B"/>
    <w:rsid w:val="009E17F4"/>
    <w:rsid w:val="00A02E56"/>
    <w:rsid w:val="00A16DEB"/>
    <w:rsid w:val="00A27049"/>
    <w:rsid w:val="00A664B9"/>
    <w:rsid w:val="00A849CF"/>
    <w:rsid w:val="00A91896"/>
    <w:rsid w:val="00A91CE8"/>
    <w:rsid w:val="00A938B9"/>
    <w:rsid w:val="00AB6DA7"/>
    <w:rsid w:val="00AC4364"/>
    <w:rsid w:val="00AE0A84"/>
    <w:rsid w:val="00AE257F"/>
    <w:rsid w:val="00AE469D"/>
    <w:rsid w:val="00B03288"/>
    <w:rsid w:val="00B0478C"/>
    <w:rsid w:val="00B3157D"/>
    <w:rsid w:val="00B36DC0"/>
    <w:rsid w:val="00B435FA"/>
    <w:rsid w:val="00B62AD4"/>
    <w:rsid w:val="00B6341E"/>
    <w:rsid w:val="00B905AD"/>
    <w:rsid w:val="00B94810"/>
    <w:rsid w:val="00BF7745"/>
    <w:rsid w:val="00C457C4"/>
    <w:rsid w:val="00C45B3C"/>
    <w:rsid w:val="00C64AF2"/>
    <w:rsid w:val="00C854A6"/>
    <w:rsid w:val="00C918B8"/>
    <w:rsid w:val="00C91BB4"/>
    <w:rsid w:val="00CB219E"/>
    <w:rsid w:val="00CB6C48"/>
    <w:rsid w:val="00CD1EB1"/>
    <w:rsid w:val="00CD48EE"/>
    <w:rsid w:val="00CF3DE6"/>
    <w:rsid w:val="00D23A71"/>
    <w:rsid w:val="00D851A0"/>
    <w:rsid w:val="00DA7BB7"/>
    <w:rsid w:val="00DB7C98"/>
    <w:rsid w:val="00DD303B"/>
    <w:rsid w:val="00DF27B4"/>
    <w:rsid w:val="00DF6C84"/>
    <w:rsid w:val="00DF77C3"/>
    <w:rsid w:val="00E00CD5"/>
    <w:rsid w:val="00E2637B"/>
    <w:rsid w:val="00E367D4"/>
    <w:rsid w:val="00EA319A"/>
    <w:rsid w:val="00EA3673"/>
    <w:rsid w:val="00EB6F9F"/>
    <w:rsid w:val="00EB7B86"/>
    <w:rsid w:val="00EC4E3B"/>
    <w:rsid w:val="00EC7326"/>
    <w:rsid w:val="00ED72C3"/>
    <w:rsid w:val="00EE0228"/>
    <w:rsid w:val="00EF1991"/>
    <w:rsid w:val="00F03C6E"/>
    <w:rsid w:val="00F047D8"/>
    <w:rsid w:val="00F400F8"/>
    <w:rsid w:val="00F42074"/>
    <w:rsid w:val="00F4628E"/>
    <w:rsid w:val="00F54270"/>
    <w:rsid w:val="00F54F54"/>
    <w:rsid w:val="00F71DFC"/>
    <w:rsid w:val="00F74300"/>
    <w:rsid w:val="00F90D66"/>
    <w:rsid w:val="00FA0E9A"/>
    <w:rsid w:val="00FA132C"/>
    <w:rsid w:val="00FB1C93"/>
    <w:rsid w:val="00FC353B"/>
    <w:rsid w:val="00FC7180"/>
    <w:rsid w:val="00FD6B2E"/>
    <w:rsid w:val="00FE15A1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188134"/>
  <w15:docId w15:val="{298BF406-5C91-469D-B105-72EACF9D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364"/>
    <w:rPr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AC4364"/>
    <w:pPr>
      <w:keepNext/>
      <w:numPr>
        <w:numId w:val="16"/>
      </w:numPr>
      <w:jc w:val="both"/>
      <w:outlineLvl w:val="0"/>
    </w:pPr>
    <w:rPr>
      <w:i/>
      <w:sz w:val="24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AC4364"/>
    <w:pPr>
      <w:keepNext/>
      <w:spacing w:after="120"/>
      <w:jc w:val="center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AC4364"/>
    <w:pPr>
      <w:keepNext/>
      <w:spacing w:before="60" w:after="60"/>
      <w:jc w:val="both"/>
      <w:outlineLvl w:val="2"/>
    </w:pPr>
    <w:rPr>
      <w:rFonts w:ascii="Arial" w:hAnsi="Arial"/>
      <w:b/>
      <w:i/>
      <w:noProof/>
      <w:sz w:val="24"/>
    </w:rPr>
  </w:style>
  <w:style w:type="paragraph" w:styleId="4">
    <w:name w:val="heading 4"/>
    <w:basedOn w:val="a"/>
    <w:next w:val="a"/>
    <w:link w:val="40"/>
    <w:uiPriority w:val="99"/>
    <w:qFormat/>
    <w:rsid w:val="00AC4364"/>
    <w:pPr>
      <w:keepNext/>
      <w:numPr>
        <w:ilvl w:val="3"/>
        <w:numId w:val="16"/>
      </w:numPr>
      <w:outlineLvl w:val="3"/>
    </w:pPr>
    <w:rPr>
      <w:rFonts w:ascii="Arial" w:hAnsi="Arial"/>
      <w:b/>
      <w:i/>
      <w:noProof/>
      <w:sz w:val="24"/>
    </w:rPr>
  </w:style>
  <w:style w:type="paragraph" w:styleId="5">
    <w:name w:val="heading 5"/>
    <w:basedOn w:val="a"/>
    <w:next w:val="a"/>
    <w:link w:val="50"/>
    <w:uiPriority w:val="99"/>
    <w:qFormat/>
    <w:rsid w:val="00AC4364"/>
    <w:pPr>
      <w:keepNext/>
      <w:outlineLvl w:val="4"/>
    </w:pPr>
    <w:rPr>
      <w:i/>
      <w:noProof/>
      <w:sz w:val="24"/>
    </w:rPr>
  </w:style>
  <w:style w:type="paragraph" w:styleId="6">
    <w:name w:val="heading 6"/>
    <w:basedOn w:val="a"/>
    <w:next w:val="a"/>
    <w:link w:val="60"/>
    <w:uiPriority w:val="99"/>
    <w:qFormat/>
    <w:rsid w:val="00F047D8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F047D8"/>
    <w:pPr>
      <w:numPr>
        <w:ilvl w:val="6"/>
        <w:numId w:val="1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047D8"/>
    <w:pPr>
      <w:numPr>
        <w:ilvl w:val="7"/>
        <w:numId w:val="16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047D8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  <w:lang w:eastAsia="ja-JP"/>
    </w:rPr>
  </w:style>
  <w:style w:type="character" w:customStyle="1" w:styleId="70">
    <w:name w:val="Заголовок 7 Знак"/>
    <w:link w:val="7"/>
    <w:uiPriority w:val="99"/>
    <w:semiHidden/>
    <w:locked/>
    <w:rPr>
      <w:rFonts w:ascii="Calibri" w:hAnsi="Calibri" w:cs="Times New Roman"/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semiHidden/>
    <w:locked/>
    <w:rPr>
      <w:rFonts w:ascii="Calibri" w:hAnsi="Calibri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semiHidden/>
    <w:locked/>
    <w:rPr>
      <w:rFonts w:ascii="Cambria" w:hAnsi="Cambria" w:cs="Times New Roman"/>
      <w:lang w:eastAsia="ja-JP"/>
    </w:rPr>
  </w:style>
  <w:style w:type="paragraph" w:styleId="a3">
    <w:name w:val="List"/>
    <w:basedOn w:val="a"/>
    <w:uiPriority w:val="99"/>
    <w:rsid w:val="00AC4364"/>
    <w:pPr>
      <w:ind w:left="283" w:hanging="283"/>
    </w:pPr>
  </w:style>
  <w:style w:type="paragraph" w:styleId="a4">
    <w:name w:val="footer"/>
    <w:basedOn w:val="a"/>
    <w:link w:val="a5"/>
    <w:uiPriority w:val="99"/>
    <w:rsid w:val="00AC4364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link w:val="a4"/>
    <w:uiPriority w:val="99"/>
    <w:semiHidden/>
    <w:locked/>
    <w:rPr>
      <w:rFonts w:cs="Times New Roman"/>
      <w:sz w:val="20"/>
      <w:szCs w:val="20"/>
      <w:lang w:eastAsia="ja-JP"/>
    </w:rPr>
  </w:style>
  <w:style w:type="character" w:styleId="a6">
    <w:name w:val="page number"/>
    <w:uiPriority w:val="99"/>
    <w:rsid w:val="00AC4364"/>
    <w:rPr>
      <w:rFonts w:cs="Times New Roman"/>
    </w:rPr>
  </w:style>
  <w:style w:type="paragraph" w:styleId="a7">
    <w:name w:val="header"/>
    <w:basedOn w:val="a"/>
    <w:link w:val="a8"/>
    <w:uiPriority w:val="99"/>
    <w:rsid w:val="00AC4364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  <w:szCs w:val="20"/>
      <w:lang w:eastAsia="ja-JP"/>
    </w:rPr>
  </w:style>
  <w:style w:type="paragraph" w:styleId="a9">
    <w:name w:val="caption"/>
    <w:basedOn w:val="a"/>
    <w:next w:val="a"/>
    <w:uiPriority w:val="99"/>
    <w:qFormat/>
    <w:rsid w:val="00AC4364"/>
    <w:pPr>
      <w:spacing w:after="120"/>
      <w:jc w:val="center"/>
    </w:pPr>
    <w:rPr>
      <w:rFonts w:ascii="Arial" w:hAnsi="Arial"/>
      <w:i/>
      <w:sz w:val="24"/>
    </w:rPr>
  </w:style>
  <w:style w:type="table" w:styleId="aa">
    <w:name w:val="Table Grid"/>
    <w:basedOn w:val="a1"/>
    <w:uiPriority w:val="99"/>
    <w:rsid w:val="008343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note text"/>
    <w:basedOn w:val="a"/>
    <w:link w:val="ac"/>
    <w:uiPriority w:val="99"/>
    <w:semiHidden/>
    <w:rsid w:val="00AC4364"/>
  </w:style>
  <w:style w:type="character" w:customStyle="1" w:styleId="ac">
    <w:name w:val="Текст сноски Знак"/>
    <w:link w:val="ab"/>
    <w:uiPriority w:val="99"/>
    <w:semiHidden/>
    <w:locked/>
    <w:rPr>
      <w:rFonts w:cs="Times New Roman"/>
      <w:sz w:val="20"/>
      <w:szCs w:val="20"/>
      <w:lang w:eastAsia="ja-JP"/>
    </w:rPr>
  </w:style>
  <w:style w:type="character" w:styleId="ad">
    <w:name w:val="footnote reference"/>
    <w:uiPriority w:val="99"/>
    <w:semiHidden/>
    <w:rsid w:val="00AC4364"/>
    <w:rPr>
      <w:rFonts w:cs="Times New Roman"/>
      <w:vertAlign w:val="superscript"/>
    </w:rPr>
  </w:style>
  <w:style w:type="character" w:styleId="ae">
    <w:name w:val="annotation reference"/>
    <w:uiPriority w:val="99"/>
    <w:semiHidden/>
    <w:rsid w:val="00AC4364"/>
    <w:rPr>
      <w:rFonts w:cs="Times New Roman"/>
      <w:sz w:val="16"/>
    </w:rPr>
  </w:style>
  <w:style w:type="paragraph" w:styleId="af">
    <w:name w:val="annotation text"/>
    <w:basedOn w:val="a"/>
    <w:link w:val="af0"/>
    <w:uiPriority w:val="99"/>
    <w:semiHidden/>
    <w:rsid w:val="00AC4364"/>
  </w:style>
  <w:style w:type="character" w:customStyle="1" w:styleId="af0">
    <w:name w:val="Текст примечания Знак"/>
    <w:link w:val="af"/>
    <w:uiPriority w:val="99"/>
    <w:semiHidden/>
    <w:locked/>
    <w:rPr>
      <w:rFonts w:cs="Times New Roman"/>
      <w:sz w:val="20"/>
      <w:szCs w:val="20"/>
      <w:lang w:eastAsia="ja-JP"/>
    </w:rPr>
  </w:style>
  <w:style w:type="paragraph" w:styleId="af1">
    <w:name w:val="Document Map"/>
    <w:basedOn w:val="a"/>
    <w:link w:val="af2"/>
    <w:uiPriority w:val="99"/>
    <w:semiHidden/>
    <w:rsid w:val="00AC4364"/>
    <w:pPr>
      <w:shd w:val="clear" w:color="auto" w:fill="000080"/>
    </w:pPr>
    <w:rPr>
      <w:rFonts w:ascii="Tahoma" w:hAnsi="Tahoma"/>
    </w:rPr>
  </w:style>
  <w:style w:type="character" w:customStyle="1" w:styleId="af2">
    <w:name w:val="Схема документа Знак"/>
    <w:link w:val="af1"/>
    <w:uiPriority w:val="99"/>
    <w:semiHidden/>
    <w:locked/>
    <w:rPr>
      <w:rFonts w:cs="Times New Roman"/>
      <w:sz w:val="2"/>
      <w:lang w:eastAsia="ja-JP"/>
    </w:rPr>
  </w:style>
  <w:style w:type="paragraph" w:customStyle="1" w:styleId="af3">
    <w:name w:val="Название пункта задания"/>
    <w:basedOn w:val="a9"/>
    <w:next w:val="a"/>
    <w:uiPriority w:val="99"/>
    <w:rsid w:val="00AC4364"/>
    <w:pPr>
      <w:jc w:val="left"/>
    </w:pPr>
    <w:rPr>
      <w:b/>
      <w:i w:val="0"/>
      <w:noProof/>
    </w:rPr>
  </w:style>
  <w:style w:type="paragraph" w:styleId="af4">
    <w:name w:val="Balloon Text"/>
    <w:basedOn w:val="a"/>
    <w:link w:val="af5"/>
    <w:uiPriority w:val="99"/>
    <w:semiHidden/>
    <w:rsid w:val="00AC436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locked/>
    <w:rPr>
      <w:rFonts w:cs="Times New Roman"/>
      <w:sz w:val="2"/>
      <w:lang w:eastAsia="ja-JP"/>
    </w:rPr>
  </w:style>
  <w:style w:type="paragraph" w:customStyle="1" w:styleId="213">
    <w:name w:val="Стиль Заголовок 2 + 13 пт"/>
    <w:basedOn w:val="a"/>
    <w:uiPriority w:val="99"/>
    <w:rsid w:val="00F047D8"/>
  </w:style>
  <w:style w:type="paragraph" w:styleId="af6">
    <w:name w:val="List Paragraph"/>
    <w:basedOn w:val="a"/>
    <w:uiPriority w:val="99"/>
    <w:qFormat/>
    <w:rsid w:val="004C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77;&#1090;&#1086;&#1076;&#1080;&#1095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Методичка.dot</Template>
  <TotalTime>63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Л.р. № 2. Изучение встроенных типов данных и операторов языка С++.</vt:lpstr>
    </vt:vector>
  </TitlesOfParts>
  <Company>ПГУПС, кафедра ИВС, 2004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Л.р. № 2. Изучение встроенных типов данных и операторов языка С++.</dc:title>
  <dc:subject>Языкм программирования</dc:subject>
  <dc:creator>Г.Ф. Довбуш</dc:creator>
  <cp:keywords/>
  <dc:description/>
  <cp:lastModifiedBy>prour1980@gmail.com</cp:lastModifiedBy>
  <cp:revision>34</cp:revision>
  <cp:lastPrinted>2005-09-11T16:37:00Z</cp:lastPrinted>
  <dcterms:created xsi:type="dcterms:W3CDTF">2016-10-06T06:15:00Z</dcterms:created>
  <dcterms:modified xsi:type="dcterms:W3CDTF">2023-02-07T08:14:00Z</dcterms:modified>
</cp:coreProperties>
</file>