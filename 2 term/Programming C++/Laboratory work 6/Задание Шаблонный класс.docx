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3F" w:rsidRPr="00191E22" w:rsidRDefault="00DC2C24" w:rsidP="006471E4">
      <w:pPr>
        <w:tabs>
          <w:tab w:val="left" w:pos="567"/>
        </w:tabs>
        <w:spacing w:before="240" w:after="120"/>
        <w:ind w:left="709" w:firstLine="567"/>
        <w:jc w:val="center"/>
        <w:outlineLvl w:val="0"/>
        <w:rPr>
          <w:b/>
          <w:bCs/>
          <w:noProof/>
          <w:sz w:val="32"/>
        </w:rPr>
      </w:pPr>
      <w:r w:rsidRPr="00DC2C24">
        <w:rPr>
          <w:b/>
          <w:bCs/>
          <w:noProof/>
          <w:sz w:val="32"/>
        </w:rPr>
        <w:t>Лабораторная работа</w:t>
      </w:r>
      <w:r w:rsidR="0076063F" w:rsidRPr="00DC2C24">
        <w:rPr>
          <w:b/>
          <w:bCs/>
          <w:noProof/>
          <w:sz w:val="32"/>
        </w:rPr>
        <w:t xml:space="preserve"> № </w:t>
      </w:r>
      <w:r w:rsidR="00D950D4" w:rsidRPr="00191E22">
        <w:rPr>
          <w:b/>
          <w:bCs/>
          <w:noProof/>
          <w:sz w:val="32"/>
        </w:rPr>
        <w:t>6</w:t>
      </w:r>
    </w:p>
    <w:p w:rsidR="0076063F" w:rsidRPr="00DC2C24" w:rsidRDefault="00DC2C24" w:rsidP="006471E4">
      <w:pPr>
        <w:tabs>
          <w:tab w:val="left" w:pos="567"/>
        </w:tabs>
        <w:spacing w:after="120"/>
        <w:ind w:left="709" w:firstLine="567"/>
        <w:jc w:val="center"/>
        <w:rPr>
          <w:b/>
          <w:bCs/>
          <w:noProof/>
          <w:sz w:val="32"/>
          <w:szCs w:val="24"/>
        </w:rPr>
      </w:pPr>
      <w:r w:rsidRPr="00DC2C24">
        <w:rPr>
          <w:b/>
          <w:bCs/>
          <w:noProof/>
          <w:sz w:val="32"/>
          <w:szCs w:val="24"/>
        </w:rPr>
        <w:t>(и</w:t>
      </w:r>
      <w:r w:rsidR="00DF12A1" w:rsidRPr="00DC2C24">
        <w:rPr>
          <w:b/>
          <w:bCs/>
          <w:noProof/>
          <w:sz w:val="32"/>
          <w:szCs w:val="24"/>
        </w:rPr>
        <w:t xml:space="preserve">зучение </w:t>
      </w:r>
      <w:r w:rsidR="00B209A0" w:rsidRPr="00DC2C24">
        <w:rPr>
          <w:b/>
          <w:bCs/>
          <w:noProof/>
          <w:sz w:val="32"/>
          <w:szCs w:val="24"/>
        </w:rPr>
        <w:t>шаблон</w:t>
      </w:r>
      <w:r>
        <w:rPr>
          <w:b/>
          <w:bCs/>
          <w:noProof/>
          <w:sz w:val="32"/>
          <w:szCs w:val="24"/>
        </w:rPr>
        <w:t>ных</w:t>
      </w:r>
      <w:r w:rsidR="00B209A0" w:rsidRPr="00DC2C24">
        <w:rPr>
          <w:b/>
          <w:bCs/>
          <w:noProof/>
          <w:sz w:val="32"/>
          <w:szCs w:val="24"/>
        </w:rPr>
        <w:t xml:space="preserve"> </w:t>
      </w:r>
      <w:r w:rsidR="00BB7705" w:rsidRPr="00DC2C24">
        <w:rPr>
          <w:b/>
          <w:bCs/>
          <w:noProof/>
          <w:sz w:val="32"/>
          <w:szCs w:val="24"/>
        </w:rPr>
        <w:t>классов</w:t>
      </w:r>
      <w:r w:rsidRPr="00DC2C24">
        <w:rPr>
          <w:b/>
          <w:bCs/>
          <w:noProof/>
          <w:sz w:val="32"/>
          <w:szCs w:val="24"/>
        </w:rPr>
        <w:t>)</w:t>
      </w:r>
    </w:p>
    <w:p w:rsidR="00DC2C24" w:rsidRPr="00DC2C24" w:rsidRDefault="00DC2C24" w:rsidP="006471E4">
      <w:pPr>
        <w:tabs>
          <w:tab w:val="left" w:pos="567"/>
        </w:tabs>
        <w:spacing w:after="120"/>
        <w:ind w:left="709" w:firstLine="567"/>
      </w:pPr>
    </w:p>
    <w:p w:rsidR="00DC2C24" w:rsidRPr="00DC2C24" w:rsidRDefault="00DC2C24" w:rsidP="006471E4">
      <w:pPr>
        <w:tabs>
          <w:tab w:val="left" w:pos="567"/>
        </w:tabs>
        <w:spacing w:after="120"/>
        <w:ind w:left="709" w:firstLine="567"/>
        <w:jc w:val="center"/>
        <w:rPr>
          <w:b/>
          <w:bCs/>
          <w:noProof/>
          <w:sz w:val="24"/>
          <w:szCs w:val="24"/>
        </w:rPr>
      </w:pPr>
    </w:p>
    <w:p w:rsidR="002D6E3D" w:rsidRPr="00DC2C24" w:rsidRDefault="002D6E3D" w:rsidP="006471E4">
      <w:pPr>
        <w:pStyle w:val="af"/>
        <w:tabs>
          <w:tab w:val="left" w:pos="567"/>
        </w:tabs>
        <w:spacing w:before="120"/>
        <w:ind w:left="709" w:firstLine="567"/>
        <w:outlineLvl w:val="0"/>
        <w:rPr>
          <w:rFonts w:ascii="Times New Roman" w:hAnsi="Times New Roman"/>
          <w:bCs/>
          <w:sz w:val="28"/>
        </w:rPr>
      </w:pPr>
      <w:r w:rsidRPr="00DC2C24">
        <w:rPr>
          <w:rFonts w:ascii="Times New Roman" w:hAnsi="Times New Roman"/>
          <w:bCs/>
          <w:sz w:val="28"/>
        </w:rPr>
        <w:t>Задание:</w:t>
      </w:r>
    </w:p>
    <w:p w:rsidR="00B209A0" w:rsidRPr="00DC2C24" w:rsidRDefault="003B3C3F" w:rsidP="006471E4">
      <w:pPr>
        <w:numPr>
          <w:ilvl w:val="0"/>
          <w:numId w:val="13"/>
        </w:numPr>
        <w:tabs>
          <w:tab w:val="left" w:pos="567"/>
        </w:tabs>
        <w:spacing w:after="80" w:line="360" w:lineRule="auto"/>
        <w:ind w:left="709" w:firstLine="567"/>
        <w:jc w:val="both"/>
        <w:rPr>
          <w:sz w:val="28"/>
          <w:szCs w:val="24"/>
        </w:rPr>
      </w:pPr>
      <w:r w:rsidRPr="00DC2C24">
        <w:rPr>
          <w:sz w:val="28"/>
          <w:szCs w:val="24"/>
        </w:rPr>
        <w:t xml:space="preserve"> </w:t>
      </w:r>
      <w:r w:rsidR="00F83622">
        <w:rPr>
          <w:sz w:val="28"/>
          <w:szCs w:val="24"/>
        </w:rPr>
        <w:t xml:space="preserve">Создать </w:t>
      </w:r>
      <w:r w:rsidR="00BB7705" w:rsidRPr="00DC2C24">
        <w:rPr>
          <w:sz w:val="28"/>
          <w:szCs w:val="24"/>
        </w:rPr>
        <w:t>шаблонный кл</w:t>
      </w:r>
      <w:r w:rsidR="00DC07B0">
        <w:rPr>
          <w:sz w:val="28"/>
          <w:szCs w:val="24"/>
        </w:rPr>
        <w:t>асс с</w:t>
      </w:r>
      <w:r w:rsidR="00D177D3">
        <w:rPr>
          <w:sz w:val="28"/>
          <w:szCs w:val="24"/>
        </w:rPr>
        <w:t>огласно</w:t>
      </w:r>
      <w:r w:rsidR="00083EFE">
        <w:rPr>
          <w:sz w:val="28"/>
          <w:szCs w:val="24"/>
        </w:rPr>
        <w:t xml:space="preserve"> варианту индивидуального задания</w:t>
      </w:r>
      <w:r w:rsidR="00DC07B0">
        <w:rPr>
          <w:sz w:val="28"/>
          <w:szCs w:val="24"/>
        </w:rPr>
        <w:t xml:space="preserve"> (см. файл «</w:t>
      </w:r>
      <w:proofErr w:type="spellStart"/>
      <w:r w:rsidR="00DC07B0">
        <w:rPr>
          <w:sz w:val="28"/>
          <w:szCs w:val="24"/>
        </w:rPr>
        <w:t>Варианты</w:t>
      </w:r>
      <w:r w:rsidR="00DC07B0" w:rsidRPr="00DC07B0">
        <w:rPr>
          <w:sz w:val="28"/>
          <w:szCs w:val="24"/>
        </w:rPr>
        <w:t>_</w:t>
      </w:r>
      <w:r w:rsidR="00DC07B0">
        <w:rPr>
          <w:sz w:val="28"/>
          <w:szCs w:val="24"/>
        </w:rPr>
        <w:t>шаблонных</w:t>
      </w:r>
      <w:proofErr w:type="spellEnd"/>
      <w:r w:rsidR="00DC07B0" w:rsidRPr="00DC07B0">
        <w:rPr>
          <w:sz w:val="28"/>
          <w:szCs w:val="24"/>
        </w:rPr>
        <w:t xml:space="preserve"> _</w:t>
      </w:r>
      <w:r w:rsidR="00DC07B0">
        <w:rPr>
          <w:sz w:val="28"/>
          <w:szCs w:val="24"/>
        </w:rPr>
        <w:t>классов.</w:t>
      </w:r>
      <w:r w:rsidR="00DC07B0">
        <w:rPr>
          <w:sz w:val="28"/>
          <w:szCs w:val="24"/>
          <w:lang w:val="en-US"/>
        </w:rPr>
        <w:t>docx</w:t>
      </w:r>
      <w:r w:rsidR="00DC07B0">
        <w:rPr>
          <w:sz w:val="28"/>
          <w:szCs w:val="24"/>
        </w:rPr>
        <w:t>»)</w:t>
      </w:r>
      <w:r w:rsidR="00DC07B0" w:rsidRPr="00DC07B0">
        <w:rPr>
          <w:sz w:val="28"/>
          <w:szCs w:val="24"/>
        </w:rPr>
        <w:t>.</w:t>
      </w:r>
      <w:r w:rsidR="00DC07B0">
        <w:rPr>
          <w:sz w:val="28"/>
          <w:szCs w:val="24"/>
        </w:rPr>
        <w:t xml:space="preserve"> </w:t>
      </w:r>
    </w:p>
    <w:p w:rsidR="0035647B" w:rsidRDefault="003E17AE" w:rsidP="006471E4">
      <w:pPr>
        <w:pStyle w:val="af2"/>
        <w:numPr>
          <w:ilvl w:val="0"/>
          <w:numId w:val="13"/>
        </w:numPr>
        <w:tabs>
          <w:tab w:val="left" w:pos="567"/>
        </w:tabs>
        <w:spacing w:after="80" w:line="360" w:lineRule="auto"/>
        <w:ind w:left="709" w:firstLine="567"/>
        <w:jc w:val="both"/>
        <w:rPr>
          <w:sz w:val="28"/>
          <w:szCs w:val="24"/>
        </w:rPr>
      </w:pPr>
      <w:r>
        <w:rPr>
          <w:sz w:val="28"/>
          <w:szCs w:val="24"/>
        </w:rPr>
        <w:t>Задать параметры шаблонного класса по умолчанию.</w:t>
      </w:r>
    </w:p>
    <w:p w:rsidR="00D177D3" w:rsidRPr="00D177D3" w:rsidRDefault="00D177D3" w:rsidP="00D177D3">
      <w:pPr>
        <w:pStyle w:val="af2"/>
        <w:numPr>
          <w:ilvl w:val="0"/>
          <w:numId w:val="13"/>
        </w:numPr>
        <w:tabs>
          <w:tab w:val="left" w:pos="567"/>
        </w:tabs>
        <w:spacing w:after="80" w:line="360" w:lineRule="auto"/>
        <w:ind w:left="709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Создать явную специализацию для некоторого типа (например, </w:t>
      </w:r>
      <w:r w:rsidRPr="00191E22">
        <w:rPr>
          <w:sz w:val="28"/>
          <w:szCs w:val="24"/>
        </w:rPr>
        <w:t>*</w:t>
      </w:r>
      <w:r>
        <w:rPr>
          <w:sz w:val="28"/>
          <w:szCs w:val="24"/>
          <w:lang w:val="en-US"/>
        </w:rPr>
        <w:t>char</w:t>
      </w:r>
      <w:r>
        <w:rPr>
          <w:sz w:val="28"/>
          <w:szCs w:val="24"/>
        </w:rPr>
        <w:t>)</w:t>
      </w:r>
      <w:r w:rsidR="008A6E36">
        <w:rPr>
          <w:sz w:val="28"/>
          <w:szCs w:val="24"/>
        </w:rPr>
        <w:t>.</w:t>
      </w:r>
    </w:p>
    <w:p w:rsidR="00DC2C24" w:rsidRPr="00DC2C24" w:rsidRDefault="005A0FA5" w:rsidP="006471E4">
      <w:pPr>
        <w:pStyle w:val="af2"/>
        <w:numPr>
          <w:ilvl w:val="0"/>
          <w:numId w:val="13"/>
        </w:numPr>
        <w:tabs>
          <w:tab w:val="left" w:pos="567"/>
        </w:tabs>
        <w:spacing w:after="80" w:line="360" w:lineRule="auto"/>
        <w:ind w:left="709" w:firstLine="567"/>
        <w:jc w:val="both"/>
        <w:rPr>
          <w:sz w:val="28"/>
          <w:szCs w:val="24"/>
        </w:rPr>
      </w:pPr>
      <w:r w:rsidRPr="00DC2C24">
        <w:rPr>
          <w:sz w:val="28"/>
          <w:szCs w:val="24"/>
        </w:rPr>
        <w:t>В главн</w:t>
      </w:r>
      <w:r w:rsidR="003B3C3F" w:rsidRPr="00DC2C24">
        <w:rPr>
          <w:sz w:val="28"/>
          <w:szCs w:val="24"/>
        </w:rPr>
        <w:t>ой</w:t>
      </w:r>
      <w:r w:rsidRPr="00DC2C24">
        <w:rPr>
          <w:sz w:val="28"/>
          <w:szCs w:val="24"/>
        </w:rPr>
        <w:t xml:space="preserve"> функци</w:t>
      </w:r>
      <w:r w:rsidR="003B3C3F" w:rsidRPr="00DC2C24">
        <w:rPr>
          <w:sz w:val="28"/>
          <w:szCs w:val="24"/>
        </w:rPr>
        <w:t>и</w:t>
      </w:r>
      <w:r w:rsidRPr="00DC2C24">
        <w:rPr>
          <w:sz w:val="28"/>
          <w:szCs w:val="24"/>
        </w:rPr>
        <w:t xml:space="preserve"> </w:t>
      </w:r>
      <w:proofErr w:type="spellStart"/>
      <w:r w:rsidR="003B3C3F" w:rsidRPr="00DC2C24">
        <w:rPr>
          <w:b/>
          <w:sz w:val="28"/>
          <w:szCs w:val="24"/>
        </w:rPr>
        <w:t>main</w:t>
      </w:r>
      <w:proofErr w:type="spellEnd"/>
      <w:r w:rsidR="003B3C3F" w:rsidRPr="00DC2C24">
        <w:rPr>
          <w:sz w:val="28"/>
          <w:szCs w:val="24"/>
        </w:rPr>
        <w:t xml:space="preserve"> </w:t>
      </w:r>
      <w:r w:rsidR="00BA2B13">
        <w:rPr>
          <w:sz w:val="28"/>
          <w:szCs w:val="24"/>
        </w:rPr>
        <w:t xml:space="preserve">продемонстрировать не менее трех </w:t>
      </w:r>
      <w:proofErr w:type="spellStart"/>
      <w:r w:rsidR="00BA2B13">
        <w:rPr>
          <w:sz w:val="28"/>
          <w:szCs w:val="24"/>
        </w:rPr>
        <w:t>инстанцирований</w:t>
      </w:r>
      <w:proofErr w:type="spellEnd"/>
      <w:r w:rsidR="00F379EB">
        <w:rPr>
          <w:sz w:val="28"/>
          <w:szCs w:val="24"/>
        </w:rPr>
        <w:t xml:space="preserve"> шаблонного класса</w:t>
      </w:r>
      <w:r w:rsidR="00BA2B13">
        <w:rPr>
          <w:sz w:val="28"/>
          <w:szCs w:val="24"/>
        </w:rPr>
        <w:t xml:space="preserve"> с различны</w:t>
      </w:r>
      <w:r w:rsidR="00F379EB">
        <w:rPr>
          <w:sz w:val="28"/>
          <w:szCs w:val="24"/>
        </w:rPr>
        <w:t>ми типами</w:t>
      </w:r>
      <w:r w:rsidR="006471E4">
        <w:rPr>
          <w:sz w:val="28"/>
          <w:szCs w:val="24"/>
        </w:rPr>
        <w:t xml:space="preserve"> данных</w:t>
      </w:r>
      <w:r w:rsidR="0035647B">
        <w:rPr>
          <w:sz w:val="28"/>
          <w:szCs w:val="24"/>
        </w:rPr>
        <w:t xml:space="preserve"> (</w:t>
      </w:r>
      <w:r w:rsidR="00191E22">
        <w:rPr>
          <w:sz w:val="28"/>
          <w:szCs w:val="24"/>
        </w:rPr>
        <w:t xml:space="preserve">например, </w:t>
      </w:r>
      <w:proofErr w:type="spellStart"/>
      <w:r w:rsidR="0035647B">
        <w:rPr>
          <w:sz w:val="28"/>
          <w:szCs w:val="24"/>
          <w:lang w:val="en-US"/>
        </w:rPr>
        <w:t>int</w:t>
      </w:r>
      <w:proofErr w:type="spellEnd"/>
      <w:r w:rsidR="0035647B">
        <w:rPr>
          <w:sz w:val="28"/>
          <w:szCs w:val="24"/>
        </w:rPr>
        <w:t>,</w:t>
      </w:r>
      <w:r w:rsidR="0035647B" w:rsidRPr="0035647B">
        <w:rPr>
          <w:sz w:val="28"/>
          <w:szCs w:val="24"/>
        </w:rPr>
        <w:t xml:space="preserve"> </w:t>
      </w:r>
      <w:r w:rsidR="0035647B">
        <w:rPr>
          <w:sz w:val="28"/>
          <w:szCs w:val="24"/>
          <w:lang w:val="en-US"/>
        </w:rPr>
        <w:t>char</w:t>
      </w:r>
      <w:r w:rsidR="00F379EB">
        <w:rPr>
          <w:sz w:val="28"/>
          <w:szCs w:val="24"/>
        </w:rPr>
        <w:t>*</w:t>
      </w:r>
      <w:r w:rsidR="0035647B" w:rsidRPr="0035647B">
        <w:rPr>
          <w:sz w:val="28"/>
          <w:szCs w:val="24"/>
        </w:rPr>
        <w:t>,</w:t>
      </w:r>
      <w:r w:rsidR="0035647B">
        <w:rPr>
          <w:sz w:val="28"/>
          <w:szCs w:val="24"/>
        </w:rPr>
        <w:t xml:space="preserve"> </w:t>
      </w:r>
      <w:proofErr w:type="spellStart"/>
      <w:r w:rsidR="0035647B">
        <w:rPr>
          <w:sz w:val="28"/>
          <w:szCs w:val="24"/>
        </w:rPr>
        <w:t>float</w:t>
      </w:r>
      <w:proofErr w:type="spellEnd"/>
      <w:r w:rsidR="0035647B">
        <w:rPr>
          <w:sz w:val="28"/>
          <w:szCs w:val="24"/>
        </w:rPr>
        <w:t xml:space="preserve">, </w:t>
      </w:r>
      <w:proofErr w:type="spellStart"/>
      <w:r w:rsidR="0035647B">
        <w:rPr>
          <w:sz w:val="28"/>
          <w:szCs w:val="24"/>
        </w:rPr>
        <w:t>double</w:t>
      </w:r>
      <w:proofErr w:type="spellEnd"/>
      <w:r w:rsidR="0035647B">
        <w:rPr>
          <w:sz w:val="28"/>
          <w:szCs w:val="24"/>
        </w:rPr>
        <w:t>)</w:t>
      </w:r>
      <w:r w:rsidR="004828AC">
        <w:rPr>
          <w:sz w:val="28"/>
          <w:szCs w:val="24"/>
        </w:rPr>
        <w:t>, а также по умолчанию</w:t>
      </w:r>
      <w:r w:rsidR="00DC07B0">
        <w:rPr>
          <w:sz w:val="28"/>
          <w:szCs w:val="24"/>
        </w:rPr>
        <w:t>.</w:t>
      </w:r>
      <w:r w:rsidR="00F379EB">
        <w:rPr>
          <w:sz w:val="28"/>
          <w:szCs w:val="24"/>
        </w:rPr>
        <w:t xml:space="preserve"> Проверить работоспособность методов </w:t>
      </w:r>
      <w:r w:rsidR="00D177D3">
        <w:rPr>
          <w:sz w:val="28"/>
          <w:szCs w:val="24"/>
        </w:rPr>
        <w:t xml:space="preserve">и операторов </w:t>
      </w:r>
      <w:r w:rsidR="004C22C7">
        <w:rPr>
          <w:sz w:val="28"/>
          <w:szCs w:val="24"/>
        </w:rPr>
        <w:t xml:space="preserve">для </w:t>
      </w:r>
      <w:r w:rsidR="00F379EB">
        <w:rPr>
          <w:sz w:val="28"/>
          <w:szCs w:val="24"/>
        </w:rPr>
        <w:t>всех специа</w:t>
      </w:r>
      <w:r w:rsidR="004C22C7">
        <w:rPr>
          <w:sz w:val="28"/>
          <w:szCs w:val="24"/>
        </w:rPr>
        <w:t>лизаций этого шаблонного класса</w:t>
      </w:r>
      <w:r w:rsidR="002220CB">
        <w:rPr>
          <w:sz w:val="28"/>
          <w:szCs w:val="24"/>
        </w:rPr>
        <w:t xml:space="preserve">. </w:t>
      </w:r>
    </w:p>
    <w:p w:rsidR="00DC2C24" w:rsidRDefault="00DC2C24" w:rsidP="006471E4">
      <w:pPr>
        <w:pStyle w:val="af2"/>
        <w:tabs>
          <w:tab w:val="left" w:pos="567"/>
        </w:tabs>
        <w:spacing w:after="80" w:line="360" w:lineRule="auto"/>
        <w:ind w:left="709" w:firstLine="567"/>
        <w:jc w:val="both"/>
        <w:rPr>
          <w:b/>
          <w:sz w:val="28"/>
          <w:szCs w:val="24"/>
        </w:rPr>
      </w:pPr>
      <w:r w:rsidRPr="00DC2C24">
        <w:rPr>
          <w:b/>
          <w:sz w:val="28"/>
          <w:szCs w:val="24"/>
        </w:rPr>
        <w:t>Требования:</w:t>
      </w:r>
    </w:p>
    <w:p w:rsidR="0041026A" w:rsidRDefault="00CF59FE" w:rsidP="0041026A">
      <w:pPr>
        <w:pStyle w:val="af2"/>
        <w:numPr>
          <w:ilvl w:val="0"/>
          <w:numId w:val="39"/>
        </w:numPr>
        <w:tabs>
          <w:tab w:val="left" w:pos="567"/>
        </w:tabs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857703">
        <w:rPr>
          <w:sz w:val="28"/>
          <w:szCs w:val="28"/>
        </w:rPr>
        <w:t>аписать</w:t>
      </w:r>
      <w:r w:rsidR="0041026A">
        <w:rPr>
          <w:sz w:val="28"/>
          <w:szCs w:val="28"/>
        </w:rPr>
        <w:t xml:space="preserve"> и</w:t>
      </w:r>
      <w:r w:rsidRPr="00857703">
        <w:rPr>
          <w:sz w:val="28"/>
          <w:szCs w:val="28"/>
        </w:rPr>
        <w:t xml:space="preserve"> отладить программу на языке С++</w:t>
      </w:r>
      <w:r w:rsidR="0041026A" w:rsidRPr="0041026A">
        <w:rPr>
          <w:sz w:val="28"/>
          <w:szCs w:val="28"/>
        </w:rPr>
        <w:t>, к</w:t>
      </w:r>
      <w:r w:rsidR="0041026A">
        <w:rPr>
          <w:sz w:val="28"/>
          <w:szCs w:val="28"/>
        </w:rPr>
        <w:t>оторая должна состоять из дву</w:t>
      </w:r>
      <w:r w:rsidR="0041026A" w:rsidRPr="0041026A">
        <w:rPr>
          <w:sz w:val="28"/>
          <w:szCs w:val="28"/>
        </w:rPr>
        <w:t>х файлов:</w:t>
      </w:r>
    </w:p>
    <w:p w:rsidR="0041026A" w:rsidRDefault="008A6E36" w:rsidP="0041026A">
      <w:pPr>
        <w:pStyle w:val="af2"/>
        <w:numPr>
          <w:ilvl w:val="0"/>
          <w:numId w:val="43"/>
        </w:numPr>
        <w:tabs>
          <w:tab w:val="left" w:pos="567"/>
        </w:tabs>
        <w:spacing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3A6EC5">
        <w:rPr>
          <w:sz w:val="28"/>
          <w:szCs w:val="28"/>
        </w:rPr>
        <w:t>а</w:t>
      </w:r>
      <w:r w:rsidR="0041026A">
        <w:rPr>
          <w:sz w:val="28"/>
          <w:szCs w:val="28"/>
        </w:rPr>
        <w:t xml:space="preserve"> шаблонного класса </w:t>
      </w:r>
      <w:r>
        <w:rPr>
          <w:sz w:val="28"/>
          <w:szCs w:val="28"/>
        </w:rPr>
        <w:t>(</w:t>
      </w:r>
      <w:r w:rsidR="003A6EC5">
        <w:rPr>
          <w:sz w:val="28"/>
          <w:szCs w:val="28"/>
        </w:rPr>
        <w:t>спецификация и реализация могут находится в одном файле,</w:t>
      </w:r>
      <w:r w:rsidR="0041026A">
        <w:rPr>
          <w:sz w:val="28"/>
          <w:szCs w:val="28"/>
        </w:rPr>
        <w:t xml:space="preserve"> </w:t>
      </w:r>
      <w:r w:rsidR="003A6EC5">
        <w:rPr>
          <w:sz w:val="28"/>
          <w:szCs w:val="28"/>
        </w:rPr>
        <w:t>однако методы должны быть определены</w:t>
      </w:r>
      <w:r>
        <w:rPr>
          <w:sz w:val="28"/>
          <w:szCs w:val="28"/>
        </w:rPr>
        <w:t xml:space="preserve"> </w:t>
      </w:r>
      <w:r w:rsidR="003A6EC5">
        <w:rPr>
          <w:sz w:val="28"/>
          <w:szCs w:val="28"/>
        </w:rPr>
        <w:t>за пределами спецификации</w:t>
      </w:r>
      <w:r>
        <w:rPr>
          <w:sz w:val="28"/>
          <w:szCs w:val="28"/>
        </w:rPr>
        <w:t xml:space="preserve"> шаблона класса</w:t>
      </w:r>
      <w:r w:rsidR="0041026A" w:rsidRPr="0041026A">
        <w:rPr>
          <w:sz w:val="28"/>
          <w:szCs w:val="28"/>
        </w:rPr>
        <w:t>);</w:t>
      </w:r>
    </w:p>
    <w:p w:rsidR="0041026A" w:rsidRPr="0041026A" w:rsidRDefault="0041026A" w:rsidP="0041026A">
      <w:pPr>
        <w:pStyle w:val="af2"/>
        <w:numPr>
          <w:ilvl w:val="0"/>
          <w:numId w:val="43"/>
        </w:numPr>
        <w:tabs>
          <w:tab w:val="left" w:pos="567"/>
        </w:tabs>
        <w:spacing w:after="80" w:line="360" w:lineRule="auto"/>
        <w:jc w:val="both"/>
        <w:rPr>
          <w:sz w:val="28"/>
          <w:szCs w:val="28"/>
        </w:rPr>
      </w:pPr>
      <w:r w:rsidRPr="0041026A">
        <w:rPr>
          <w:sz w:val="28"/>
          <w:szCs w:val="28"/>
        </w:rPr>
        <w:t xml:space="preserve">основного файла приложения, содержащего главную функцию приложения </w:t>
      </w:r>
      <w:proofErr w:type="spellStart"/>
      <w:proofErr w:type="gramStart"/>
      <w:r w:rsidRPr="0041026A">
        <w:rPr>
          <w:sz w:val="28"/>
          <w:szCs w:val="28"/>
        </w:rPr>
        <w:t>main</w:t>
      </w:r>
      <w:proofErr w:type="spellEnd"/>
      <w:r w:rsidRPr="0041026A">
        <w:rPr>
          <w:sz w:val="28"/>
          <w:szCs w:val="28"/>
        </w:rPr>
        <w:t>(</w:t>
      </w:r>
      <w:proofErr w:type="gramEnd"/>
      <w:r w:rsidRPr="0041026A">
        <w:rPr>
          <w:sz w:val="28"/>
          <w:szCs w:val="28"/>
        </w:rPr>
        <w:t>), в которой происходит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инстанцирование</w:t>
      </w:r>
      <w:proofErr w:type="spellEnd"/>
      <w:r>
        <w:rPr>
          <w:sz w:val="28"/>
          <w:szCs w:val="28"/>
        </w:rPr>
        <w:t xml:space="preserve"> шаблонного</w:t>
      </w:r>
      <w:r w:rsidRPr="0041026A">
        <w:rPr>
          <w:sz w:val="28"/>
          <w:szCs w:val="28"/>
        </w:rPr>
        <w:t xml:space="preserve"> кл</w:t>
      </w:r>
      <w:r>
        <w:rPr>
          <w:sz w:val="28"/>
          <w:szCs w:val="28"/>
        </w:rPr>
        <w:t>асса</w:t>
      </w:r>
      <w:r w:rsidRPr="0041026A">
        <w:rPr>
          <w:sz w:val="28"/>
          <w:szCs w:val="28"/>
        </w:rPr>
        <w:t>.</w:t>
      </w:r>
    </w:p>
    <w:p w:rsidR="006471E4" w:rsidRPr="0041026A" w:rsidRDefault="0041026A" w:rsidP="0041026A">
      <w:pPr>
        <w:pStyle w:val="af2"/>
        <w:numPr>
          <w:ilvl w:val="0"/>
          <w:numId w:val="39"/>
        </w:numPr>
        <w:tabs>
          <w:tab w:val="left" w:pos="567"/>
        </w:tabs>
        <w:spacing w:after="80" w:line="360" w:lineRule="auto"/>
        <w:ind w:left="70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71E4" w:rsidRPr="0041026A">
        <w:rPr>
          <w:sz w:val="28"/>
          <w:szCs w:val="28"/>
        </w:rPr>
        <w:t>Составить отчет по лабораторной работе.</w:t>
      </w:r>
    </w:p>
    <w:p w:rsidR="00B209A0" w:rsidRDefault="0041026A" w:rsidP="006471E4">
      <w:pPr>
        <w:pStyle w:val="af"/>
        <w:tabs>
          <w:tab w:val="left" w:pos="567"/>
        </w:tabs>
        <w:spacing w:after="80" w:line="360" w:lineRule="auto"/>
        <w:ind w:left="709" w:firstLine="567"/>
        <w:outlineLvl w:val="0"/>
        <w:rPr>
          <w:rFonts w:ascii="Times New Roman" w:hAnsi="Times New Roman"/>
          <w:bCs/>
          <w:noProof w:val="0"/>
          <w:sz w:val="28"/>
        </w:rPr>
      </w:pPr>
      <w:r>
        <w:rPr>
          <w:rFonts w:ascii="Times New Roman" w:hAnsi="Times New Roman"/>
          <w:bCs/>
          <w:noProof w:val="0"/>
          <w:sz w:val="28"/>
        </w:rPr>
        <w:t>Содержание отчета</w:t>
      </w:r>
      <w:r w:rsidR="00B209A0" w:rsidRPr="00DC2C24">
        <w:rPr>
          <w:rFonts w:ascii="Times New Roman" w:hAnsi="Times New Roman"/>
          <w:bCs/>
          <w:noProof w:val="0"/>
          <w:sz w:val="28"/>
        </w:rPr>
        <w:t>:</w:t>
      </w:r>
    </w:p>
    <w:p w:rsidR="00DC2C24" w:rsidRPr="00DC2C24" w:rsidRDefault="00DC2C24" w:rsidP="006471E4">
      <w:pPr>
        <w:tabs>
          <w:tab w:val="left" w:pos="567"/>
        </w:tabs>
        <w:ind w:left="709" w:firstLine="567"/>
        <w:rPr>
          <w:sz w:val="22"/>
        </w:rPr>
      </w:pPr>
      <w:bookmarkStart w:id="0" w:name="_GoBack"/>
      <w:bookmarkEnd w:id="0"/>
    </w:p>
    <w:p w:rsidR="00DC2C24" w:rsidRPr="00DC2C24" w:rsidRDefault="00DC2C24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 w:rsidRPr="00DC2C24">
        <w:rPr>
          <w:sz w:val="28"/>
        </w:rPr>
        <w:t>титульный лист;</w:t>
      </w:r>
    </w:p>
    <w:p w:rsidR="00F379EB" w:rsidRPr="00DC2C24" w:rsidRDefault="00DC2C24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 w:rsidRPr="00DC2C24">
        <w:rPr>
          <w:sz w:val="28"/>
        </w:rPr>
        <w:lastRenderedPageBreak/>
        <w:t>оценочный лист;</w:t>
      </w:r>
    </w:p>
    <w:p w:rsidR="00F379EB" w:rsidRDefault="00DC2C24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 w:rsidRPr="00DC2C24">
        <w:rPr>
          <w:sz w:val="28"/>
        </w:rPr>
        <w:t>индивидуальный вариант задания</w:t>
      </w:r>
      <w:r w:rsidR="00F379EB">
        <w:rPr>
          <w:sz w:val="28"/>
        </w:rPr>
        <w:t>;</w:t>
      </w:r>
    </w:p>
    <w:p w:rsidR="00F379EB" w:rsidRPr="00DC2C24" w:rsidRDefault="00F379EB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>
        <w:rPr>
          <w:sz w:val="28"/>
        </w:rPr>
        <w:t xml:space="preserve">диаграмма классов </w:t>
      </w:r>
      <w:r>
        <w:rPr>
          <w:sz w:val="28"/>
          <w:lang w:val="en-US"/>
        </w:rPr>
        <w:t>UML</w:t>
      </w:r>
      <w:r w:rsidR="00DC2C24" w:rsidRPr="00DC2C24">
        <w:rPr>
          <w:sz w:val="28"/>
        </w:rPr>
        <w:t>;</w:t>
      </w:r>
    </w:p>
    <w:p w:rsidR="00DC2C24" w:rsidRPr="00DC2C24" w:rsidRDefault="00DC2C24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 w:rsidRPr="00DC2C24">
        <w:rPr>
          <w:sz w:val="28"/>
        </w:rPr>
        <w:t>текст файла реализации с включёнными в текст комментариями;</w:t>
      </w:r>
    </w:p>
    <w:p w:rsidR="006920F3" w:rsidRPr="00F379EB" w:rsidRDefault="00DC2C24" w:rsidP="00F379EB">
      <w:pPr>
        <w:pStyle w:val="a"/>
        <w:numPr>
          <w:ilvl w:val="2"/>
          <w:numId w:val="42"/>
        </w:numPr>
        <w:tabs>
          <w:tab w:val="left" w:pos="567"/>
        </w:tabs>
        <w:spacing w:after="80" w:line="360" w:lineRule="auto"/>
        <w:rPr>
          <w:sz w:val="28"/>
        </w:rPr>
      </w:pPr>
      <w:r w:rsidRPr="00DC2C24">
        <w:rPr>
          <w:sz w:val="28"/>
        </w:rPr>
        <w:t>тестовые примеры в виде скриншотов для проверки работы программы.</w:t>
      </w:r>
    </w:p>
    <w:sectPr w:rsidR="006920F3" w:rsidRPr="00F379EB" w:rsidSect="00106844">
      <w:headerReference w:type="default" r:id="rId7"/>
      <w:footerReference w:type="default" r:id="rId8"/>
      <w:type w:val="continuous"/>
      <w:pgSz w:w="11906" w:h="16838"/>
      <w:pgMar w:top="1134" w:right="1134" w:bottom="1134" w:left="1134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207" w:rsidRDefault="003C5207">
      <w:r>
        <w:separator/>
      </w:r>
    </w:p>
  </w:endnote>
  <w:endnote w:type="continuationSeparator" w:id="0">
    <w:p w:rsidR="003C5207" w:rsidRDefault="003C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23B" w:rsidRPr="00152F41" w:rsidRDefault="0097323B" w:rsidP="00D5500B">
    <w:pPr>
      <w:pStyle w:val="a5"/>
      <w:rPr>
        <w:szCs w:val="16"/>
      </w:rPr>
    </w:pPr>
    <w:r w:rsidRPr="00106844">
      <w:rPr>
        <w:rFonts w:ascii="Tahoma" w:hAnsi="Tahoma" w:cs="Tahoma"/>
        <w:sz w:val="16"/>
        <w:szCs w:val="16"/>
      </w:rPr>
      <w:t>ПГУПС, кафедра ИВС, 20</w:t>
    </w:r>
    <w:r w:rsidR="00164A22">
      <w:rPr>
        <w:rFonts w:ascii="Tahoma" w:hAnsi="Tahoma" w:cs="Tahoma"/>
        <w:sz w:val="16"/>
        <w:szCs w:val="16"/>
        <w:lang w:val="en-US"/>
      </w:rPr>
      <w:t>22</w:t>
    </w:r>
    <w:r w:rsidRPr="00106844">
      <w:rPr>
        <w:rFonts w:ascii="Tahoma" w:hAnsi="Tahoma" w:cs="Tahoma"/>
        <w:sz w:val="16"/>
        <w:szCs w:val="16"/>
      </w:rPr>
      <w:t>/20</w:t>
    </w:r>
    <w:r>
      <w:rPr>
        <w:rFonts w:ascii="Tahoma" w:hAnsi="Tahoma" w:cs="Tahoma"/>
        <w:sz w:val="16"/>
        <w:szCs w:val="16"/>
        <w:lang w:val="en-US"/>
      </w:rPr>
      <w:t>2</w:t>
    </w:r>
    <w:r w:rsidR="00164A22">
      <w:rPr>
        <w:rFonts w:ascii="Tahoma" w:hAnsi="Tahoma" w:cs="Tahoma"/>
        <w:sz w:val="16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207" w:rsidRDefault="003C5207">
      <w:r>
        <w:separator/>
      </w:r>
    </w:p>
  </w:footnote>
  <w:footnote w:type="continuationSeparator" w:id="0">
    <w:p w:rsidR="003C5207" w:rsidRDefault="003C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23B" w:rsidRPr="00106844" w:rsidRDefault="0097323B" w:rsidP="00106844">
    <w:pPr>
      <w:pStyle w:val="a7"/>
      <w:jc w:val="center"/>
      <w:rPr>
        <w:rFonts w:ascii="Tahoma" w:hAnsi="Tahoma" w:cs="Tahoma"/>
      </w:rPr>
    </w:pPr>
    <w:r>
      <w:rPr>
        <w:rFonts w:ascii="Tahoma" w:hAnsi="Tahoma" w:cs="Tahoma"/>
      </w:rPr>
      <w:t>ПРОГРАММИРОВАНИЕ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F0"/>
    <w:multiLevelType w:val="multilevel"/>
    <w:tmpl w:val="EA821A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0B8F"/>
    <w:multiLevelType w:val="hybridMultilevel"/>
    <w:tmpl w:val="32426566"/>
    <w:lvl w:ilvl="0" w:tplc="AC303706">
      <w:numFmt w:val="bullet"/>
      <w:lvlText w:val="•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4B7E"/>
    <w:multiLevelType w:val="multilevel"/>
    <w:tmpl w:val="D7AC7CD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B16A6C"/>
    <w:multiLevelType w:val="hybridMultilevel"/>
    <w:tmpl w:val="091CE344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BF0569"/>
    <w:multiLevelType w:val="hybridMultilevel"/>
    <w:tmpl w:val="820A57A6"/>
    <w:lvl w:ilvl="0" w:tplc="6A301E3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6B153A"/>
    <w:multiLevelType w:val="hybridMultilevel"/>
    <w:tmpl w:val="F536BD34"/>
    <w:lvl w:ilvl="0" w:tplc="7346C932">
      <w:start w:val="1"/>
      <w:numFmt w:val="bullet"/>
      <w:lvlText w:val="−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2752CA8"/>
    <w:multiLevelType w:val="hybridMultilevel"/>
    <w:tmpl w:val="EA821AD0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3F2C"/>
    <w:multiLevelType w:val="hybridMultilevel"/>
    <w:tmpl w:val="987C5BBA"/>
    <w:lvl w:ilvl="0" w:tplc="0C186FE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9590E"/>
    <w:multiLevelType w:val="hybridMultilevel"/>
    <w:tmpl w:val="7F4ACB6E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289D"/>
    <w:multiLevelType w:val="hybridMultilevel"/>
    <w:tmpl w:val="72F465A6"/>
    <w:lvl w:ilvl="0" w:tplc="AC303706">
      <w:numFmt w:val="bullet"/>
      <w:lvlText w:val="•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30FF64AB"/>
    <w:multiLevelType w:val="hybridMultilevel"/>
    <w:tmpl w:val="A4D292E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814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354823"/>
    <w:multiLevelType w:val="multilevel"/>
    <w:tmpl w:val="608072D8"/>
    <w:lvl w:ilvl="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AA179B6"/>
    <w:multiLevelType w:val="multilevel"/>
    <w:tmpl w:val="2FE83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9E132D"/>
    <w:multiLevelType w:val="hybridMultilevel"/>
    <w:tmpl w:val="C0B466E8"/>
    <w:lvl w:ilvl="0" w:tplc="4C969690">
      <w:start w:val="1"/>
      <w:numFmt w:val="bullet"/>
      <w:lvlText w:val="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45DAB"/>
    <w:multiLevelType w:val="hybridMultilevel"/>
    <w:tmpl w:val="D4AC7B9A"/>
    <w:lvl w:ilvl="0" w:tplc="6A301E3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A40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C122DC"/>
    <w:multiLevelType w:val="multilevel"/>
    <w:tmpl w:val="A85A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8A48DA"/>
    <w:multiLevelType w:val="hybridMultilevel"/>
    <w:tmpl w:val="4E188708"/>
    <w:lvl w:ilvl="0" w:tplc="4C969690">
      <w:start w:val="1"/>
      <w:numFmt w:val="bullet"/>
      <w:lvlText w:val=""/>
      <w:lvlJc w:val="left"/>
      <w:pPr>
        <w:ind w:left="717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4DB96517"/>
    <w:multiLevelType w:val="hybridMultilevel"/>
    <w:tmpl w:val="CB0AEC12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51A155CC"/>
    <w:multiLevelType w:val="multilevel"/>
    <w:tmpl w:val="091CE3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264B0"/>
    <w:multiLevelType w:val="multilevel"/>
    <w:tmpl w:val="B1626E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62C69"/>
    <w:multiLevelType w:val="hybridMultilevel"/>
    <w:tmpl w:val="EFDC8E7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58AB668C"/>
    <w:multiLevelType w:val="hybridMultilevel"/>
    <w:tmpl w:val="911C65BA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B021927"/>
    <w:multiLevelType w:val="multilevel"/>
    <w:tmpl w:val="3072EB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BF50245"/>
    <w:multiLevelType w:val="multilevel"/>
    <w:tmpl w:val="6FA8EE9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4225F4"/>
    <w:multiLevelType w:val="hybridMultilevel"/>
    <w:tmpl w:val="59C449D0"/>
    <w:lvl w:ilvl="0" w:tplc="6A301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A2AEC"/>
    <w:multiLevelType w:val="multilevel"/>
    <w:tmpl w:val="3072EB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17812AB"/>
    <w:multiLevelType w:val="hybridMultilevel"/>
    <w:tmpl w:val="B1626E3E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07978"/>
    <w:multiLevelType w:val="hybridMultilevel"/>
    <w:tmpl w:val="9A48530E"/>
    <w:lvl w:ilvl="0" w:tplc="F8D2386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1F232C"/>
    <w:multiLevelType w:val="hybridMultilevel"/>
    <w:tmpl w:val="0FE4E06C"/>
    <w:lvl w:ilvl="0" w:tplc="7346C932">
      <w:start w:val="1"/>
      <w:numFmt w:val="bullet"/>
      <w:lvlText w:val="−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65635A1E"/>
    <w:multiLevelType w:val="hybridMultilevel"/>
    <w:tmpl w:val="F94C5F6A"/>
    <w:lvl w:ilvl="0" w:tplc="6A301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23BC2"/>
    <w:multiLevelType w:val="multilevel"/>
    <w:tmpl w:val="A2726DC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FA61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77669E"/>
    <w:multiLevelType w:val="hybridMultilevel"/>
    <w:tmpl w:val="367C8F3A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63156"/>
    <w:multiLevelType w:val="multilevel"/>
    <w:tmpl w:val="A2726D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697060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1"/>
  </w:num>
  <w:num w:numId="2">
    <w:abstractNumId w:val="42"/>
  </w:num>
  <w:num w:numId="3">
    <w:abstractNumId w:val="29"/>
  </w:num>
  <w:num w:numId="4">
    <w:abstractNumId w:val="30"/>
  </w:num>
  <w:num w:numId="5">
    <w:abstractNumId w:val="12"/>
  </w:num>
  <w:num w:numId="6">
    <w:abstractNumId w:val="27"/>
  </w:num>
  <w:num w:numId="7">
    <w:abstractNumId w:val="22"/>
  </w:num>
  <w:num w:numId="8">
    <w:abstractNumId w:val="3"/>
  </w:num>
  <w:num w:numId="9">
    <w:abstractNumId w:val="33"/>
  </w:num>
  <w:num w:numId="10">
    <w:abstractNumId w:val="7"/>
  </w:num>
  <w:num w:numId="11">
    <w:abstractNumId w:val="37"/>
  </w:num>
  <w:num w:numId="12">
    <w:abstractNumId w:val="2"/>
  </w:num>
  <w:num w:numId="13">
    <w:abstractNumId w:val="5"/>
  </w:num>
  <w:num w:numId="14">
    <w:abstractNumId w:val="19"/>
  </w:num>
  <w:num w:numId="15">
    <w:abstractNumId w:val="23"/>
  </w:num>
  <w:num w:numId="16">
    <w:abstractNumId w:val="21"/>
  </w:num>
  <w:num w:numId="17">
    <w:abstractNumId w:val="24"/>
  </w:num>
  <w:num w:numId="18">
    <w:abstractNumId w:val="39"/>
  </w:num>
  <w:num w:numId="19">
    <w:abstractNumId w:val="0"/>
  </w:num>
  <w:num w:numId="20">
    <w:abstractNumId w:val="9"/>
  </w:num>
  <w:num w:numId="21">
    <w:abstractNumId w:val="8"/>
  </w:num>
  <w:num w:numId="22">
    <w:abstractNumId w:val="28"/>
  </w:num>
  <w:num w:numId="23">
    <w:abstractNumId w:val="14"/>
  </w:num>
  <w:num w:numId="24">
    <w:abstractNumId w:val="32"/>
  </w:num>
  <w:num w:numId="25">
    <w:abstractNumId w:val="40"/>
  </w:num>
  <w:num w:numId="26">
    <w:abstractNumId w:val="34"/>
  </w:num>
  <w:num w:numId="27">
    <w:abstractNumId w:val="18"/>
  </w:num>
  <w:num w:numId="28">
    <w:abstractNumId w:val="4"/>
  </w:num>
  <w:num w:numId="29">
    <w:abstractNumId w:val="13"/>
  </w:num>
  <w:num w:numId="30">
    <w:abstractNumId w:val="38"/>
  </w:num>
  <w:num w:numId="31">
    <w:abstractNumId w:val="16"/>
  </w:num>
  <w:num w:numId="32">
    <w:abstractNumId w:val="15"/>
  </w:num>
  <w:num w:numId="33">
    <w:abstractNumId w:val="31"/>
  </w:num>
  <w:num w:numId="34">
    <w:abstractNumId w:val="36"/>
  </w:num>
  <w:num w:numId="35">
    <w:abstractNumId w:val="17"/>
  </w:num>
  <w:num w:numId="36">
    <w:abstractNumId w:val="20"/>
  </w:num>
  <w:num w:numId="37">
    <w:abstractNumId w:val="6"/>
  </w:num>
  <w:num w:numId="38">
    <w:abstractNumId w:val="35"/>
  </w:num>
  <w:num w:numId="39">
    <w:abstractNumId w:val="11"/>
  </w:num>
  <w:num w:numId="40">
    <w:abstractNumId w:val="25"/>
  </w:num>
  <w:num w:numId="41">
    <w:abstractNumId w:val="10"/>
  </w:num>
  <w:num w:numId="42">
    <w:abstractNumId w:val="1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7F7"/>
    <w:rsid w:val="00012CF7"/>
    <w:rsid w:val="00027E61"/>
    <w:rsid w:val="00075CD6"/>
    <w:rsid w:val="00083EFE"/>
    <w:rsid w:val="000A7082"/>
    <w:rsid w:val="000C656E"/>
    <w:rsid w:val="000D698B"/>
    <w:rsid w:val="000E516D"/>
    <w:rsid w:val="000F2AA7"/>
    <w:rsid w:val="00106844"/>
    <w:rsid w:val="00117156"/>
    <w:rsid w:val="001233CF"/>
    <w:rsid w:val="00123F7A"/>
    <w:rsid w:val="0014455E"/>
    <w:rsid w:val="00152F41"/>
    <w:rsid w:val="00164A22"/>
    <w:rsid w:val="00165624"/>
    <w:rsid w:val="00186CD0"/>
    <w:rsid w:val="00191E22"/>
    <w:rsid w:val="0019448D"/>
    <w:rsid w:val="001A3701"/>
    <w:rsid w:val="001A6400"/>
    <w:rsid w:val="001B3A84"/>
    <w:rsid w:val="001B4FC5"/>
    <w:rsid w:val="001B55CB"/>
    <w:rsid w:val="001E6E31"/>
    <w:rsid w:val="00210FE2"/>
    <w:rsid w:val="002152F7"/>
    <w:rsid w:val="002175F0"/>
    <w:rsid w:val="002220CB"/>
    <w:rsid w:val="00226207"/>
    <w:rsid w:val="00254A52"/>
    <w:rsid w:val="0025614D"/>
    <w:rsid w:val="002606B8"/>
    <w:rsid w:val="0026080B"/>
    <w:rsid w:val="00261FB9"/>
    <w:rsid w:val="002C1704"/>
    <w:rsid w:val="002C62B3"/>
    <w:rsid w:val="002D6E3D"/>
    <w:rsid w:val="002D7B22"/>
    <w:rsid w:val="00311CE3"/>
    <w:rsid w:val="0031263A"/>
    <w:rsid w:val="00317DAF"/>
    <w:rsid w:val="0035647B"/>
    <w:rsid w:val="00356FA9"/>
    <w:rsid w:val="00357E92"/>
    <w:rsid w:val="00360624"/>
    <w:rsid w:val="003632EC"/>
    <w:rsid w:val="003635E9"/>
    <w:rsid w:val="0039660E"/>
    <w:rsid w:val="003A0158"/>
    <w:rsid w:val="003A6EC5"/>
    <w:rsid w:val="003B3C3F"/>
    <w:rsid w:val="003C5207"/>
    <w:rsid w:val="003D4183"/>
    <w:rsid w:val="003D4F75"/>
    <w:rsid w:val="003E17AE"/>
    <w:rsid w:val="00401652"/>
    <w:rsid w:val="0041026A"/>
    <w:rsid w:val="00430731"/>
    <w:rsid w:val="0046128A"/>
    <w:rsid w:val="004615E2"/>
    <w:rsid w:val="004828AC"/>
    <w:rsid w:val="00487F8A"/>
    <w:rsid w:val="0049031F"/>
    <w:rsid w:val="00491F3D"/>
    <w:rsid w:val="004A3F00"/>
    <w:rsid w:val="004C22C7"/>
    <w:rsid w:val="004C69DE"/>
    <w:rsid w:val="004D39A4"/>
    <w:rsid w:val="004F08B5"/>
    <w:rsid w:val="00517B92"/>
    <w:rsid w:val="0052173C"/>
    <w:rsid w:val="0053655D"/>
    <w:rsid w:val="00545FD9"/>
    <w:rsid w:val="00562976"/>
    <w:rsid w:val="00597B21"/>
    <w:rsid w:val="005A018D"/>
    <w:rsid w:val="005A0FA5"/>
    <w:rsid w:val="005A196E"/>
    <w:rsid w:val="005A7A48"/>
    <w:rsid w:val="005D1ED7"/>
    <w:rsid w:val="005D32E7"/>
    <w:rsid w:val="005E114B"/>
    <w:rsid w:val="005F3AC4"/>
    <w:rsid w:val="00610B57"/>
    <w:rsid w:val="006120E0"/>
    <w:rsid w:val="006448C2"/>
    <w:rsid w:val="006471E4"/>
    <w:rsid w:val="00662A4C"/>
    <w:rsid w:val="00663074"/>
    <w:rsid w:val="0066344C"/>
    <w:rsid w:val="006920F3"/>
    <w:rsid w:val="006A4C7E"/>
    <w:rsid w:val="006A7130"/>
    <w:rsid w:val="006C54D3"/>
    <w:rsid w:val="007039E0"/>
    <w:rsid w:val="0072019F"/>
    <w:rsid w:val="007206CC"/>
    <w:rsid w:val="00722EFF"/>
    <w:rsid w:val="00733070"/>
    <w:rsid w:val="0075213C"/>
    <w:rsid w:val="0076063F"/>
    <w:rsid w:val="007630BA"/>
    <w:rsid w:val="0078690C"/>
    <w:rsid w:val="00797929"/>
    <w:rsid w:val="007A72C4"/>
    <w:rsid w:val="007B6931"/>
    <w:rsid w:val="007E46FE"/>
    <w:rsid w:val="00800B49"/>
    <w:rsid w:val="00803E90"/>
    <w:rsid w:val="00805A20"/>
    <w:rsid w:val="0083052B"/>
    <w:rsid w:val="00831286"/>
    <w:rsid w:val="00832342"/>
    <w:rsid w:val="00832C3A"/>
    <w:rsid w:val="00841CA6"/>
    <w:rsid w:val="0085722F"/>
    <w:rsid w:val="008778BD"/>
    <w:rsid w:val="008868B7"/>
    <w:rsid w:val="00890806"/>
    <w:rsid w:val="00895665"/>
    <w:rsid w:val="008A558B"/>
    <w:rsid w:val="008A6E36"/>
    <w:rsid w:val="008C42A8"/>
    <w:rsid w:val="008C4BEB"/>
    <w:rsid w:val="009174DA"/>
    <w:rsid w:val="00921621"/>
    <w:rsid w:val="00923116"/>
    <w:rsid w:val="009245E6"/>
    <w:rsid w:val="0097323B"/>
    <w:rsid w:val="0097499B"/>
    <w:rsid w:val="00974ED6"/>
    <w:rsid w:val="0099195A"/>
    <w:rsid w:val="009A2763"/>
    <w:rsid w:val="009B02F3"/>
    <w:rsid w:val="009C49ED"/>
    <w:rsid w:val="009E2961"/>
    <w:rsid w:val="009E4922"/>
    <w:rsid w:val="00A125BD"/>
    <w:rsid w:val="00A23657"/>
    <w:rsid w:val="00A36512"/>
    <w:rsid w:val="00A41F67"/>
    <w:rsid w:val="00A47A0D"/>
    <w:rsid w:val="00A5679B"/>
    <w:rsid w:val="00A61746"/>
    <w:rsid w:val="00A61ECF"/>
    <w:rsid w:val="00A623EC"/>
    <w:rsid w:val="00A8000D"/>
    <w:rsid w:val="00AB2104"/>
    <w:rsid w:val="00AB541A"/>
    <w:rsid w:val="00AC5FD9"/>
    <w:rsid w:val="00AD4607"/>
    <w:rsid w:val="00AE4AEF"/>
    <w:rsid w:val="00AE67B9"/>
    <w:rsid w:val="00B209A0"/>
    <w:rsid w:val="00B32A2F"/>
    <w:rsid w:val="00B41243"/>
    <w:rsid w:val="00B54287"/>
    <w:rsid w:val="00B6156E"/>
    <w:rsid w:val="00B71C8C"/>
    <w:rsid w:val="00B80F60"/>
    <w:rsid w:val="00B8765A"/>
    <w:rsid w:val="00B879CD"/>
    <w:rsid w:val="00BA1239"/>
    <w:rsid w:val="00BA2B13"/>
    <w:rsid w:val="00BA66EF"/>
    <w:rsid w:val="00BB0F84"/>
    <w:rsid w:val="00BB6633"/>
    <w:rsid w:val="00BB7705"/>
    <w:rsid w:val="00BC2021"/>
    <w:rsid w:val="00BC2B17"/>
    <w:rsid w:val="00BF28FE"/>
    <w:rsid w:val="00BF31CD"/>
    <w:rsid w:val="00C1483F"/>
    <w:rsid w:val="00C156A3"/>
    <w:rsid w:val="00C30FA7"/>
    <w:rsid w:val="00C42DB2"/>
    <w:rsid w:val="00C43C1E"/>
    <w:rsid w:val="00C6054A"/>
    <w:rsid w:val="00C660E1"/>
    <w:rsid w:val="00C75DCB"/>
    <w:rsid w:val="00C76359"/>
    <w:rsid w:val="00C80893"/>
    <w:rsid w:val="00C80E64"/>
    <w:rsid w:val="00C868CE"/>
    <w:rsid w:val="00C933C6"/>
    <w:rsid w:val="00CA0D60"/>
    <w:rsid w:val="00CC0DAD"/>
    <w:rsid w:val="00CC0EF6"/>
    <w:rsid w:val="00CE1CB1"/>
    <w:rsid w:val="00CE58CE"/>
    <w:rsid w:val="00CF59FE"/>
    <w:rsid w:val="00D026CF"/>
    <w:rsid w:val="00D177D3"/>
    <w:rsid w:val="00D17B7F"/>
    <w:rsid w:val="00D254F6"/>
    <w:rsid w:val="00D312C6"/>
    <w:rsid w:val="00D358BD"/>
    <w:rsid w:val="00D35D5B"/>
    <w:rsid w:val="00D37E7F"/>
    <w:rsid w:val="00D436BE"/>
    <w:rsid w:val="00D4726E"/>
    <w:rsid w:val="00D5500B"/>
    <w:rsid w:val="00D56E87"/>
    <w:rsid w:val="00D56F3E"/>
    <w:rsid w:val="00D64726"/>
    <w:rsid w:val="00D6654B"/>
    <w:rsid w:val="00D950D4"/>
    <w:rsid w:val="00DA1234"/>
    <w:rsid w:val="00DB7650"/>
    <w:rsid w:val="00DC07B0"/>
    <w:rsid w:val="00DC2C24"/>
    <w:rsid w:val="00DD0343"/>
    <w:rsid w:val="00DD4D85"/>
    <w:rsid w:val="00DE4D78"/>
    <w:rsid w:val="00DF12A1"/>
    <w:rsid w:val="00E01834"/>
    <w:rsid w:val="00E061DF"/>
    <w:rsid w:val="00E44403"/>
    <w:rsid w:val="00E50520"/>
    <w:rsid w:val="00E53A7A"/>
    <w:rsid w:val="00E56730"/>
    <w:rsid w:val="00E82839"/>
    <w:rsid w:val="00E855D2"/>
    <w:rsid w:val="00EB3D92"/>
    <w:rsid w:val="00EB4A5C"/>
    <w:rsid w:val="00ED13FD"/>
    <w:rsid w:val="00ED3BB3"/>
    <w:rsid w:val="00EE20F3"/>
    <w:rsid w:val="00F112DE"/>
    <w:rsid w:val="00F32413"/>
    <w:rsid w:val="00F379EB"/>
    <w:rsid w:val="00F446D9"/>
    <w:rsid w:val="00F52937"/>
    <w:rsid w:val="00F53396"/>
    <w:rsid w:val="00F57B31"/>
    <w:rsid w:val="00F636D3"/>
    <w:rsid w:val="00F677F7"/>
    <w:rsid w:val="00F67917"/>
    <w:rsid w:val="00F8030C"/>
    <w:rsid w:val="00F83622"/>
    <w:rsid w:val="00F93526"/>
    <w:rsid w:val="00FA653B"/>
    <w:rsid w:val="00FB5157"/>
    <w:rsid w:val="00FC3D89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C734AE"/>
  <w15:docId w15:val="{8C805A35-C263-4BAE-B0A7-9B510173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4F75"/>
    <w:rPr>
      <w:lang w:eastAsia="ja-JP"/>
    </w:rPr>
  </w:style>
  <w:style w:type="paragraph" w:styleId="1">
    <w:name w:val="heading 1"/>
    <w:basedOn w:val="a0"/>
    <w:next w:val="a0"/>
    <w:qFormat/>
    <w:rsid w:val="003D4F75"/>
    <w:pPr>
      <w:keepNext/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0"/>
    <w:next w:val="a0"/>
    <w:qFormat/>
    <w:rsid w:val="003D4F75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0"/>
    <w:next w:val="a0"/>
    <w:qFormat/>
    <w:rsid w:val="003D4F75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0"/>
    <w:next w:val="a0"/>
    <w:qFormat/>
    <w:rsid w:val="003D4F75"/>
    <w:pPr>
      <w:keepNext/>
      <w:numPr>
        <w:ilvl w:val="3"/>
        <w:numId w:val="11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0"/>
    <w:next w:val="a0"/>
    <w:qFormat/>
    <w:rsid w:val="003D4F75"/>
    <w:pPr>
      <w:keepNext/>
      <w:outlineLvl w:val="4"/>
    </w:pPr>
    <w:rPr>
      <w:i/>
      <w:noProof/>
      <w:sz w:val="24"/>
    </w:rPr>
  </w:style>
  <w:style w:type="paragraph" w:styleId="6">
    <w:name w:val="heading 6"/>
    <w:basedOn w:val="a0"/>
    <w:next w:val="a0"/>
    <w:qFormat/>
    <w:rsid w:val="00841CA6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41CA6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41CA6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841CA6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3D4F75"/>
    <w:pPr>
      <w:ind w:left="283" w:hanging="283"/>
    </w:pPr>
  </w:style>
  <w:style w:type="paragraph" w:styleId="a5">
    <w:name w:val="footer"/>
    <w:basedOn w:val="a0"/>
    <w:rsid w:val="003D4F75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3D4F75"/>
  </w:style>
  <w:style w:type="paragraph" w:styleId="a7">
    <w:name w:val="header"/>
    <w:basedOn w:val="a0"/>
    <w:rsid w:val="003D4F75"/>
    <w:pPr>
      <w:tabs>
        <w:tab w:val="center" w:pos="4153"/>
        <w:tab w:val="right" w:pos="8306"/>
      </w:tabs>
    </w:pPr>
  </w:style>
  <w:style w:type="paragraph" w:styleId="a8">
    <w:name w:val="caption"/>
    <w:basedOn w:val="a0"/>
    <w:next w:val="a0"/>
    <w:qFormat/>
    <w:rsid w:val="003D4F75"/>
    <w:pPr>
      <w:spacing w:after="120"/>
      <w:jc w:val="center"/>
    </w:pPr>
    <w:rPr>
      <w:rFonts w:ascii="Arial" w:hAnsi="Arial"/>
      <w:i/>
      <w:sz w:val="24"/>
    </w:rPr>
  </w:style>
  <w:style w:type="character" w:styleId="a9">
    <w:name w:val="Emphasis"/>
    <w:basedOn w:val="a1"/>
    <w:qFormat/>
    <w:rsid w:val="003D4F75"/>
    <w:rPr>
      <w:i/>
    </w:rPr>
  </w:style>
  <w:style w:type="paragraph" w:styleId="aa">
    <w:name w:val="footnote text"/>
    <w:basedOn w:val="a0"/>
    <w:semiHidden/>
    <w:rsid w:val="003D4F75"/>
  </w:style>
  <w:style w:type="character" w:styleId="ab">
    <w:name w:val="footnote reference"/>
    <w:basedOn w:val="a1"/>
    <w:semiHidden/>
    <w:rsid w:val="003D4F75"/>
    <w:rPr>
      <w:vertAlign w:val="superscript"/>
    </w:rPr>
  </w:style>
  <w:style w:type="character" w:styleId="ac">
    <w:name w:val="annotation reference"/>
    <w:basedOn w:val="a1"/>
    <w:semiHidden/>
    <w:rsid w:val="003D4F75"/>
    <w:rPr>
      <w:sz w:val="16"/>
    </w:rPr>
  </w:style>
  <w:style w:type="paragraph" w:styleId="ad">
    <w:name w:val="annotation text"/>
    <w:basedOn w:val="a0"/>
    <w:semiHidden/>
    <w:rsid w:val="003D4F75"/>
  </w:style>
  <w:style w:type="paragraph" w:styleId="ae">
    <w:name w:val="Document Map"/>
    <w:basedOn w:val="a0"/>
    <w:semiHidden/>
    <w:rsid w:val="003D4F75"/>
    <w:pPr>
      <w:shd w:val="clear" w:color="auto" w:fill="000080"/>
    </w:pPr>
    <w:rPr>
      <w:rFonts w:ascii="Tahoma" w:hAnsi="Tahoma"/>
    </w:rPr>
  </w:style>
  <w:style w:type="paragraph" w:customStyle="1" w:styleId="af">
    <w:name w:val="Название пункта задания"/>
    <w:basedOn w:val="a8"/>
    <w:next w:val="a0"/>
    <w:rsid w:val="003D4F75"/>
    <w:pPr>
      <w:jc w:val="left"/>
    </w:pPr>
    <w:rPr>
      <w:b/>
      <w:i w:val="0"/>
      <w:noProof/>
    </w:rPr>
  </w:style>
  <w:style w:type="paragraph" w:styleId="af0">
    <w:name w:val="Balloon Text"/>
    <w:basedOn w:val="a0"/>
    <w:semiHidden/>
    <w:rsid w:val="003D4F75"/>
    <w:rPr>
      <w:rFonts w:ascii="Tahoma" w:hAnsi="Tahoma" w:cs="Tahoma"/>
      <w:sz w:val="16"/>
      <w:szCs w:val="16"/>
    </w:rPr>
  </w:style>
  <w:style w:type="paragraph" w:customStyle="1" w:styleId="213">
    <w:name w:val="Стиль Заголовок 2 + 13 пт"/>
    <w:basedOn w:val="a0"/>
    <w:rsid w:val="00841CA6"/>
  </w:style>
  <w:style w:type="paragraph" w:customStyle="1" w:styleId="313">
    <w:name w:val="Стиль Заголовок 3 + 13 пт"/>
    <w:basedOn w:val="a0"/>
    <w:rsid w:val="00841CA6"/>
    <w:pPr>
      <w:numPr>
        <w:ilvl w:val="2"/>
        <w:numId w:val="11"/>
      </w:numPr>
    </w:pPr>
  </w:style>
  <w:style w:type="paragraph" w:styleId="a">
    <w:name w:val="Body Text"/>
    <w:basedOn w:val="a0"/>
    <w:link w:val="af1"/>
    <w:rsid w:val="00D312C6"/>
    <w:pPr>
      <w:numPr>
        <w:numId w:val="11"/>
      </w:numPr>
      <w:spacing w:after="120"/>
      <w:jc w:val="both"/>
    </w:pPr>
    <w:rPr>
      <w:sz w:val="24"/>
    </w:rPr>
  </w:style>
  <w:style w:type="paragraph" w:styleId="af2">
    <w:name w:val="List Paragraph"/>
    <w:basedOn w:val="a0"/>
    <w:uiPriority w:val="34"/>
    <w:qFormat/>
    <w:rsid w:val="006920F3"/>
    <w:pPr>
      <w:ind w:left="720"/>
      <w:contextualSpacing/>
    </w:pPr>
  </w:style>
  <w:style w:type="table" w:styleId="af3">
    <w:name w:val="Table Grid"/>
    <w:basedOn w:val="a2"/>
    <w:rsid w:val="00EB3D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1">
    <w:name w:val="Основной текст Знак"/>
    <w:basedOn w:val="a1"/>
    <w:link w:val="a"/>
    <w:rsid w:val="00261FB9"/>
    <w:rPr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191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3. Шаблон класса.</vt:lpstr>
    </vt:vector>
  </TitlesOfParts>
  <Company>ПГУПС, кафедра ИВС, 2004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3. Шаблон класса.</dc:title>
  <dc:subject>ЯП</dc:subject>
  <dc:creator>Г. Ф. Довбуш</dc:creator>
  <cp:keywords/>
  <cp:lastModifiedBy>prour1980@gmail.com</cp:lastModifiedBy>
  <cp:revision>29</cp:revision>
  <cp:lastPrinted>2012-02-16T14:59:00Z</cp:lastPrinted>
  <dcterms:created xsi:type="dcterms:W3CDTF">2013-03-20T02:22:00Z</dcterms:created>
  <dcterms:modified xsi:type="dcterms:W3CDTF">2023-02-07T10:06:00Z</dcterms:modified>
</cp:coreProperties>
</file>